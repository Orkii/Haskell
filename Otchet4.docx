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90" w:rsidRPr="00E47B02" w:rsidRDefault="00AC6E90" w:rsidP="00AC6E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AC6E90" w:rsidRPr="00E47B02" w:rsidRDefault="00AC6E90" w:rsidP="00AC6E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C6E90" w:rsidRPr="00E47B02" w:rsidRDefault="00AC6E90" w:rsidP="00AC6E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AC6E90" w:rsidRPr="00E47B02" w:rsidRDefault="00AC6E90" w:rsidP="00AC6E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:rsidR="00AC6E90" w:rsidRPr="00E47B02" w:rsidRDefault="00AC6E90" w:rsidP="00AC6E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6E90" w:rsidRPr="00E47B02" w:rsidRDefault="00AC6E90" w:rsidP="00AC6E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:rsidR="00AC6E90" w:rsidRPr="00E47B02" w:rsidRDefault="00AC6E90" w:rsidP="00AC6E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C6E90" w:rsidRPr="00E47B02" w:rsidRDefault="00AC6E90" w:rsidP="00AC6E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AC6E90" w:rsidRPr="00E47B02" w:rsidRDefault="00AC6E90" w:rsidP="00AC6E90">
      <w:pPr>
        <w:jc w:val="center"/>
        <w:rPr>
          <w:sz w:val="28"/>
          <w:szCs w:val="28"/>
        </w:rPr>
      </w:pPr>
    </w:p>
    <w:p w:rsidR="00AC6E90" w:rsidRPr="00E47B02" w:rsidRDefault="00AC6E90" w:rsidP="00AC6E90">
      <w:pPr>
        <w:jc w:val="center"/>
        <w:rPr>
          <w:sz w:val="28"/>
          <w:szCs w:val="28"/>
        </w:rPr>
      </w:pPr>
    </w:p>
    <w:p w:rsidR="00AC6E90" w:rsidRPr="00E47B02" w:rsidRDefault="00AC6E90" w:rsidP="00AC6E90">
      <w:pPr>
        <w:jc w:val="center"/>
        <w:rPr>
          <w:sz w:val="28"/>
          <w:szCs w:val="28"/>
        </w:rPr>
      </w:pPr>
    </w:p>
    <w:p w:rsidR="00AC6E90" w:rsidRPr="00E47B02" w:rsidRDefault="00AC6E90" w:rsidP="00AC6E90">
      <w:pPr>
        <w:rPr>
          <w:sz w:val="28"/>
          <w:szCs w:val="28"/>
        </w:rPr>
      </w:pPr>
    </w:p>
    <w:p w:rsidR="00AC6E90" w:rsidRPr="00E47B02" w:rsidRDefault="00AC6E90" w:rsidP="00AC6E90">
      <w:pPr>
        <w:jc w:val="center"/>
        <w:rPr>
          <w:sz w:val="28"/>
          <w:szCs w:val="28"/>
        </w:rPr>
      </w:pPr>
    </w:p>
    <w:p w:rsidR="00AC6E90" w:rsidRPr="00E47B02" w:rsidRDefault="00AC6E90" w:rsidP="00AC6E90">
      <w:pPr>
        <w:jc w:val="center"/>
        <w:rPr>
          <w:sz w:val="28"/>
          <w:szCs w:val="28"/>
        </w:rPr>
      </w:pPr>
    </w:p>
    <w:p w:rsidR="00AC6E90" w:rsidRDefault="00AC6E90" w:rsidP="00AC6E90">
      <w:pPr>
        <w:pStyle w:val="a0"/>
        <w:spacing w:line="240" w:lineRule="auto"/>
        <w:ind w:firstLine="0"/>
        <w:jc w:val="center"/>
      </w:pPr>
      <w:r>
        <w:t>Отчет по лабораторной работе №4</w:t>
      </w:r>
    </w:p>
    <w:p w:rsidR="00AC6E90" w:rsidRPr="004767F8" w:rsidRDefault="00AC6E90" w:rsidP="00AC6E90">
      <w:pPr>
        <w:pStyle w:val="a0"/>
        <w:spacing w:line="240" w:lineRule="auto"/>
        <w:ind w:firstLine="0"/>
        <w:jc w:val="center"/>
      </w:pPr>
      <w:r>
        <w:t>По дисциплине «Функциональное программирование»</w:t>
      </w:r>
    </w:p>
    <w:p w:rsidR="00AC6E90" w:rsidRPr="00E47B02" w:rsidRDefault="00AC6E90" w:rsidP="00AC6E90">
      <w:pPr>
        <w:pStyle w:val="ae"/>
        <w:jc w:val="center"/>
        <w:rPr>
          <w:color w:val="000000"/>
          <w:sz w:val="28"/>
          <w:szCs w:val="28"/>
        </w:rPr>
      </w:pPr>
    </w:p>
    <w:p w:rsidR="00AC6E90" w:rsidRPr="00E47B02" w:rsidRDefault="00AC6E90" w:rsidP="00AC6E90">
      <w:pPr>
        <w:pStyle w:val="ae"/>
        <w:jc w:val="center"/>
        <w:rPr>
          <w:color w:val="000000"/>
          <w:sz w:val="28"/>
          <w:szCs w:val="28"/>
        </w:rPr>
      </w:pPr>
    </w:p>
    <w:p w:rsidR="00AC6E90" w:rsidRPr="00E47B02" w:rsidRDefault="00AC6E90" w:rsidP="00AC6E90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Выполнил:</w:t>
      </w:r>
    </w:p>
    <w:p w:rsidR="00AC6E90" w:rsidRPr="00E47B02" w:rsidRDefault="00AC6E90" w:rsidP="00AC6E90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студент группы МО-321 Шемануев А.Е.</w:t>
      </w:r>
    </w:p>
    <w:p w:rsidR="00AC6E90" w:rsidRDefault="00AC6E90" w:rsidP="00AC6E90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</w:t>
      </w:r>
    </w:p>
    <w:p w:rsidR="00AC6E90" w:rsidRPr="00E47B02" w:rsidRDefault="00AC6E90" w:rsidP="00AC6E90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Ризванов Д. А.</w:t>
      </w:r>
    </w:p>
    <w:p w:rsidR="00AC6E90" w:rsidRPr="00E47B02" w:rsidRDefault="00AC6E90" w:rsidP="00AC6E90">
      <w:pPr>
        <w:jc w:val="right"/>
        <w:rPr>
          <w:sz w:val="28"/>
          <w:szCs w:val="28"/>
        </w:rPr>
      </w:pPr>
    </w:p>
    <w:p w:rsidR="00AC6E90" w:rsidRDefault="00AC6E90" w:rsidP="00AC6E90">
      <w:pPr>
        <w:pStyle w:val="ae"/>
        <w:rPr>
          <w:color w:val="000000"/>
          <w:sz w:val="28"/>
          <w:szCs w:val="28"/>
        </w:rPr>
      </w:pPr>
    </w:p>
    <w:p w:rsidR="00AC6E90" w:rsidRDefault="00AC6E90" w:rsidP="00AC6E90">
      <w:pPr>
        <w:pStyle w:val="ae"/>
        <w:rPr>
          <w:color w:val="000000"/>
          <w:sz w:val="28"/>
          <w:szCs w:val="28"/>
        </w:rPr>
      </w:pPr>
    </w:p>
    <w:p w:rsidR="00AC6E90" w:rsidRPr="00E47B02" w:rsidRDefault="00AC6E90" w:rsidP="00AC6E90">
      <w:pPr>
        <w:pStyle w:val="ae"/>
        <w:rPr>
          <w:color w:val="000000"/>
          <w:sz w:val="28"/>
          <w:szCs w:val="28"/>
        </w:rPr>
      </w:pPr>
    </w:p>
    <w:p w:rsidR="00AC6E90" w:rsidRPr="00E47B02" w:rsidRDefault="00AC6E90" w:rsidP="00AC6E90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7B02"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:rsidR="00F93B02" w:rsidRDefault="00F93B02" w:rsidP="00E3238B">
      <w:pPr>
        <w:pStyle w:val="a0"/>
        <w:spacing w:line="240" w:lineRule="auto"/>
        <w:ind w:firstLine="0"/>
        <w:jc w:val="center"/>
        <w:sectPr w:rsidR="00F93B02" w:rsidSect="001301C5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F93B02" w:rsidRDefault="00521378" w:rsidP="00521378">
      <w:pPr>
        <w:pStyle w:val="a0"/>
        <w:spacing w:line="240" w:lineRule="auto"/>
        <w:jc w:val="left"/>
        <w:rPr>
          <w:b/>
        </w:rPr>
      </w:pPr>
      <w:r>
        <w:rPr>
          <w:b/>
        </w:rPr>
        <w:lastRenderedPageBreak/>
        <w:t>Задание1</w:t>
      </w:r>
    </w:p>
    <w:p w:rsidR="00521378" w:rsidRDefault="00521378" w:rsidP="00521378">
      <w:pPr>
        <w:pStyle w:val="a0"/>
        <w:spacing w:line="240" w:lineRule="auto"/>
        <w:jc w:val="left"/>
        <w:rPr>
          <w:b/>
        </w:rPr>
      </w:pPr>
    </w:p>
    <w:p w:rsidR="00521378" w:rsidRPr="00AC6E90" w:rsidRDefault="00AC6E90" w:rsidP="00AC6E90">
      <w:pPr>
        <w:jc w:val="both"/>
        <w:rPr>
          <w:sz w:val="28"/>
          <w:szCs w:val="28"/>
        </w:rPr>
      </w:pPr>
      <w:r>
        <w:rPr>
          <w:sz w:val="28"/>
          <w:szCs w:val="28"/>
        </w:rPr>
        <w:t>а) Задать бесконечный список. б) Найти в нем указанную величину.</w:t>
      </w:r>
    </w:p>
    <w:p w:rsidR="00AC6E90" w:rsidRDefault="00AC6E90" w:rsidP="00AC6E90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Pr="00AC6E90">
        <w:rPr>
          <w:sz w:val="28"/>
          <w:szCs w:val="28"/>
        </w:rPr>
        <w:t xml:space="preserve">) </w:t>
      </w:r>
      <w:r>
        <w:rPr>
          <w:sz w:val="28"/>
          <w:szCs w:val="28"/>
        </w:rPr>
        <w:t>Чисел</w:t>
      </w:r>
      <w:r w:rsidRPr="00AC6E90">
        <w:rPr>
          <w:sz w:val="28"/>
          <w:szCs w:val="28"/>
        </w:rPr>
        <w:t xml:space="preserve"> </w:t>
      </w:r>
      <w:r>
        <w:rPr>
          <w:sz w:val="28"/>
          <w:szCs w:val="28"/>
        </w:rPr>
        <w:t>Сабита</w:t>
      </w:r>
      <w:r w:rsidRPr="00AC6E90">
        <w:rPr>
          <w:sz w:val="28"/>
          <w:szCs w:val="28"/>
        </w:rPr>
        <w:t xml:space="preserve">, </w:t>
      </w:r>
      <w:r>
        <w:rPr>
          <w:sz w:val="28"/>
          <w:szCs w:val="28"/>
        </w:rPr>
        <w:t>заданных</w:t>
      </w:r>
      <w:r w:rsidRPr="00AC6E90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формулой</w:t>
      </w:r>
      <w:r w:rsidRPr="00AC6E90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2pt;height:20pt" o:ole="">
            <v:imagedata r:id="rId8" o:title=""/>
          </v:shape>
          <o:OLEObject Type="Embed" ProgID="Equation.3" ShapeID="_x0000_i1034" DrawAspect="Content" ObjectID="_1733047916" r:id="rId9"/>
        </w:object>
      </w:r>
      <w:r>
        <w:rPr>
          <w:sz w:val="28"/>
          <w:szCs w:val="28"/>
        </w:rPr>
        <w:t>б</w:t>
      </w:r>
      <w:r w:rsidRPr="00AC6E90">
        <w:rPr>
          <w:sz w:val="28"/>
          <w:szCs w:val="28"/>
        </w:rPr>
        <w:t xml:space="preserve">) </w:t>
      </w:r>
      <w:r>
        <w:rPr>
          <w:sz w:val="28"/>
          <w:szCs w:val="28"/>
        </w:rPr>
        <w:t>сумму</w:t>
      </w:r>
      <w:r w:rsidRPr="00AC6E90">
        <w:rPr>
          <w:sz w:val="28"/>
          <w:szCs w:val="28"/>
        </w:rPr>
        <w:t xml:space="preserve"> </w:t>
      </w:r>
      <w:r>
        <w:rPr>
          <w:sz w:val="28"/>
          <w:szCs w:val="28"/>
        </w:rPr>
        <w:t>первых</w:t>
      </w:r>
      <w:r w:rsidRPr="00AC6E90">
        <w:rPr>
          <w:sz w:val="28"/>
          <w:szCs w:val="28"/>
        </w:rPr>
        <w:t xml:space="preserve"> 8 </w:t>
      </w:r>
      <w:r>
        <w:rPr>
          <w:sz w:val="28"/>
          <w:szCs w:val="28"/>
        </w:rPr>
        <w:t>элементов</w:t>
      </w:r>
    </w:p>
    <w:p w:rsidR="00521378" w:rsidRDefault="00521378" w:rsidP="00521378">
      <w:pPr>
        <w:pStyle w:val="a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C6E90" w:rsidRPr="00AC6E90" w:rsidTr="00AC6E90">
        <w:tc>
          <w:tcPr>
            <w:tcW w:w="10137" w:type="dxa"/>
          </w:tcPr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sab = next 0 where</w:t>
            </w: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next n = (3*2^n-1):next (n+1)</w:t>
            </w: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a n = foldl (+) 0 (take n sab)</w:t>
            </w: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main n = take n sab</w:t>
            </w:r>
          </w:p>
        </w:tc>
      </w:tr>
    </w:tbl>
    <w:p w:rsidR="00B05F37" w:rsidRPr="00AC6E90" w:rsidRDefault="00B05F37" w:rsidP="00521378">
      <w:pPr>
        <w:pStyle w:val="a0"/>
        <w:rPr>
          <w:lang w:val="en-US"/>
        </w:rPr>
      </w:pPr>
    </w:p>
    <w:p w:rsidR="00521378" w:rsidRPr="00AC6E90" w:rsidRDefault="00AC6E90" w:rsidP="00521378">
      <w:pPr>
        <w:pStyle w:val="a0"/>
        <w:rPr>
          <w:lang w:val="en-US"/>
        </w:rPr>
      </w:pPr>
      <w:r w:rsidRPr="00AC6E90">
        <w:rPr>
          <w:lang w:val="en-US"/>
        </w:rPr>
        <w:drawing>
          <wp:inline distT="0" distB="0" distL="0" distR="0" wp14:anchorId="42534DAA" wp14:editId="1DE291F7">
            <wp:extent cx="6299835" cy="12839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78" w:rsidRPr="00AC6E90" w:rsidRDefault="00521378" w:rsidP="00521378">
      <w:pPr>
        <w:pStyle w:val="a0"/>
        <w:jc w:val="center"/>
        <w:rPr>
          <w:lang w:val="en-US"/>
        </w:rPr>
      </w:pPr>
    </w:p>
    <w:p w:rsidR="00521378" w:rsidRDefault="00521378" w:rsidP="00521378">
      <w:pPr>
        <w:pStyle w:val="a0"/>
        <w:jc w:val="center"/>
      </w:pPr>
    </w:p>
    <w:p w:rsidR="00521378" w:rsidRDefault="00521378" w:rsidP="00521378">
      <w:pPr>
        <w:pStyle w:val="a0"/>
        <w:jc w:val="center"/>
      </w:pPr>
    </w:p>
    <w:p w:rsidR="00521378" w:rsidRDefault="00521378" w:rsidP="00521378">
      <w:pPr>
        <w:pStyle w:val="a0"/>
        <w:jc w:val="left"/>
        <w:rPr>
          <w:b/>
        </w:rPr>
      </w:pPr>
      <w:r>
        <w:rPr>
          <w:b/>
        </w:rPr>
        <w:t>Задание2</w:t>
      </w:r>
    </w:p>
    <w:p w:rsidR="00521378" w:rsidRDefault="00521378" w:rsidP="00521378">
      <w:pPr>
        <w:pStyle w:val="a0"/>
        <w:jc w:val="left"/>
        <w:rPr>
          <w:b/>
        </w:rPr>
      </w:pPr>
    </w:p>
    <w:p w:rsidR="00AC6E90" w:rsidRDefault="00AC6E90" w:rsidP="00AC6E90">
      <w:pPr>
        <w:rPr>
          <w:sz w:val="28"/>
          <w:szCs w:val="28"/>
        </w:rPr>
      </w:pPr>
      <w:r>
        <w:rPr>
          <w:sz w:val="28"/>
          <w:szCs w:val="28"/>
        </w:rPr>
        <w:t>Написать функцию, которая читает входной текстовой файл и выводит в выходной файл указанную информацию.</w:t>
      </w:r>
    </w:p>
    <w:p w:rsidR="00521378" w:rsidRDefault="00AC6E90" w:rsidP="00AC6E90">
      <w:pPr>
        <w:pStyle w:val="a0"/>
        <w:ind w:firstLine="0"/>
        <w:jc w:val="left"/>
      </w:pPr>
      <w:r>
        <w:t xml:space="preserve">Строки исходного файла, содержащие заданное слово.  </w:t>
      </w:r>
    </w:p>
    <w:p w:rsidR="00AC6E90" w:rsidRDefault="00AC6E90" w:rsidP="00AC6E90">
      <w:pPr>
        <w:pStyle w:val="a0"/>
        <w:ind w:firstLine="0"/>
        <w:jc w:val="left"/>
        <w:rPr>
          <w:lang w:val="en-US"/>
        </w:rPr>
      </w:pPr>
    </w:p>
    <w:p w:rsidR="00AC6E90" w:rsidRPr="00AC6E90" w:rsidRDefault="00AC6E90" w:rsidP="00AC6E90">
      <w:pPr>
        <w:pStyle w:val="a0"/>
        <w:ind w:firstLine="0"/>
        <w:jc w:val="left"/>
        <w:rPr>
          <w:b/>
          <w:lang w:val="en-US"/>
        </w:rPr>
      </w:pPr>
    </w:p>
    <w:p w:rsidR="00521378" w:rsidRDefault="00521378" w:rsidP="00521378">
      <w:pPr>
        <w:pStyle w:val="a0"/>
        <w:jc w:val="left"/>
        <w:rPr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C6E90" w:rsidRPr="00AC6E90" w:rsidTr="00AC6E90">
        <w:tc>
          <w:tcPr>
            <w:tcW w:w="10137" w:type="dxa"/>
          </w:tcPr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import Data.List</w:t>
            </w: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import Debug.Trace</w:t>
            </w: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compact ts = foldr (\x y -&gt; x ++"\n" ++ y) ""  ts</w:t>
            </w: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process str a =    compact( filter (\x -&gt; any (True==) (map (\y -&gt; y == a) (splitOneOf " " x) )) (splitOneOf "\n" str))</w:t>
            </w:r>
          </w:p>
          <w:p w:rsidR="00AC6E90" w:rsidRPr="00AC6E90" w:rsidRDefault="00AC6E90" w:rsidP="00AC6E90">
            <w:pPr>
              <w:pStyle w:val="a0"/>
              <w:rPr>
                <w:lang w:val="en-US"/>
              </w:rPr>
            </w:pP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main :: String -&gt; IO ()</w:t>
            </w:r>
          </w:p>
          <w:p w:rsidR="00AC6E90" w:rsidRPr="00AC6E90" w:rsidRDefault="00AC6E90" w:rsidP="00AC6E90">
            <w:pPr>
              <w:pStyle w:val="a0"/>
              <w:ind w:firstLine="0"/>
              <w:rPr>
                <w:lang w:val="en-US"/>
              </w:rPr>
            </w:pPr>
            <w:r w:rsidRPr="00AC6E90">
              <w:rPr>
                <w:lang w:val="en-US"/>
              </w:rPr>
              <w:t>main a = do</w:t>
            </w:r>
          </w:p>
          <w:p w:rsidR="00AC6E90" w:rsidRPr="00AC6E90" w:rsidRDefault="00AC6E90" w:rsidP="00AC6E90">
            <w:pPr>
              <w:pStyle w:val="a0"/>
              <w:rPr>
                <w:lang w:val="en-US"/>
              </w:rPr>
            </w:pPr>
            <w:r w:rsidRPr="00AC6E90">
              <w:rPr>
                <w:lang w:val="en-US"/>
              </w:rPr>
              <w:t xml:space="preserve">    contents &lt;- readFile "Test.txt"</w:t>
            </w:r>
          </w:p>
          <w:p w:rsidR="00AC6E90" w:rsidRPr="00AC6E90" w:rsidRDefault="00AC6E90" w:rsidP="00AC6E90">
            <w:pPr>
              <w:pStyle w:val="a0"/>
              <w:ind w:firstLine="0"/>
              <w:jc w:val="left"/>
              <w:rPr>
                <w:b/>
                <w:lang w:val="en-US"/>
              </w:rPr>
            </w:pPr>
            <w:r w:rsidRPr="00AC6E90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   </w:t>
            </w:r>
            <w:r w:rsidRPr="00AC6E90">
              <w:rPr>
                <w:lang w:val="en-US"/>
              </w:rPr>
              <w:t>writeFile "Test2.txt" (process contents a)</w:t>
            </w:r>
          </w:p>
        </w:tc>
      </w:tr>
    </w:tbl>
    <w:p w:rsidR="00960EA8" w:rsidRPr="00AC6E90" w:rsidRDefault="00960EA8" w:rsidP="00521378">
      <w:pPr>
        <w:pStyle w:val="a0"/>
        <w:jc w:val="left"/>
        <w:rPr>
          <w:b/>
          <w:lang w:val="en-US"/>
        </w:rPr>
      </w:pPr>
    </w:p>
    <w:p w:rsidR="00960EA8" w:rsidRPr="00AC6E90" w:rsidRDefault="00AC6E90" w:rsidP="00521378">
      <w:pPr>
        <w:pStyle w:val="a0"/>
        <w:jc w:val="left"/>
        <w:rPr>
          <w:b/>
          <w:lang w:val="en-US"/>
        </w:rPr>
      </w:pPr>
      <w:r w:rsidRPr="00AC6E90">
        <w:rPr>
          <w:b/>
          <w:lang w:val="en-US"/>
        </w:rPr>
        <w:drawing>
          <wp:inline distT="0" distB="0" distL="0" distR="0" wp14:anchorId="7DBACA9C" wp14:editId="4B9B5EEE">
            <wp:extent cx="1632034" cy="27115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A8" w:rsidRPr="00AC6E90" w:rsidRDefault="00960EA8" w:rsidP="00521378">
      <w:pPr>
        <w:pStyle w:val="a0"/>
        <w:jc w:val="left"/>
        <w:rPr>
          <w:b/>
          <w:lang w:val="en-US"/>
        </w:rPr>
      </w:pPr>
    </w:p>
    <w:p w:rsidR="00960EA8" w:rsidRDefault="00960EA8" w:rsidP="00521378">
      <w:pPr>
        <w:pStyle w:val="a0"/>
        <w:jc w:val="left"/>
        <w:rPr>
          <w:b/>
        </w:rPr>
      </w:pPr>
    </w:p>
    <w:p w:rsidR="00960EA8" w:rsidRDefault="00960EA8" w:rsidP="00521378">
      <w:pPr>
        <w:pStyle w:val="a0"/>
        <w:jc w:val="left"/>
        <w:rPr>
          <w:b/>
        </w:rPr>
      </w:pPr>
    </w:p>
    <w:p w:rsidR="00960EA8" w:rsidRPr="00AC6E90" w:rsidRDefault="005D17E8" w:rsidP="00521378">
      <w:pPr>
        <w:pStyle w:val="a0"/>
        <w:jc w:val="left"/>
        <w:rPr>
          <w:b/>
          <w:lang w:val="en-US"/>
        </w:rPr>
      </w:pPr>
      <w:r>
        <w:rPr>
          <w:b/>
        </w:rPr>
        <w:t>Задание</w:t>
      </w:r>
      <w:r w:rsidRPr="00AC6E90">
        <w:rPr>
          <w:b/>
          <w:lang w:val="en-US"/>
        </w:rPr>
        <w:t>3</w:t>
      </w:r>
    </w:p>
    <w:p w:rsidR="005D17E8" w:rsidRPr="00AC6E90" w:rsidRDefault="005D17E8" w:rsidP="00521378">
      <w:pPr>
        <w:pStyle w:val="a0"/>
        <w:jc w:val="left"/>
        <w:rPr>
          <w:b/>
          <w:lang w:val="en-US"/>
        </w:rPr>
      </w:pPr>
    </w:p>
    <w:p w:rsidR="00D340A0" w:rsidRPr="00D340A0" w:rsidRDefault="00D340A0" w:rsidP="00D340A0">
      <w:pPr>
        <w:pStyle w:val="a0"/>
      </w:pPr>
      <w:r w:rsidRPr="00D340A0">
        <w:t>Первое известное простое число, превышающее один миллион цифр, было обнаружено в 1999 году и представляет собой простое число Мерсенна в форме 26972593−1; он содержит ровно 2 098 960 цифр. Впоследствии были найдены другие простые числа Мерсенна вида 2</w:t>
      </w:r>
      <w:r w:rsidRPr="00D340A0">
        <w:rPr>
          <w:lang w:val="en-US"/>
        </w:rPr>
        <w:t>p</w:t>
      </w:r>
      <w:r w:rsidRPr="00D340A0">
        <w:t>−1, которые содержат больше цифр.</w:t>
      </w:r>
    </w:p>
    <w:p w:rsidR="00D340A0" w:rsidRPr="00D340A0" w:rsidRDefault="00D340A0" w:rsidP="00D340A0">
      <w:pPr>
        <w:pStyle w:val="a0"/>
      </w:pPr>
    </w:p>
    <w:p w:rsidR="00D340A0" w:rsidRDefault="00D340A0" w:rsidP="00D340A0">
      <w:pPr>
        <w:pStyle w:val="a0"/>
      </w:pPr>
      <w:r w:rsidRPr="00D340A0">
        <w:t>Однако в 2004 году было найдено массивное простое число, не являющееся числом Мерсенна, которое содержит 2 357 207 цифр: 28433×27830457+1.</w:t>
      </w:r>
    </w:p>
    <w:p w:rsidR="00AD00E0" w:rsidRDefault="00AD00E0" w:rsidP="00D340A0">
      <w:pPr>
        <w:pStyle w:val="a0"/>
      </w:pPr>
      <w:r w:rsidRPr="00D340A0">
        <w:lastRenderedPageBreak/>
        <w:t>Найдите последние десять цифр этого простого числа.</w:t>
      </w:r>
    </w:p>
    <w:p w:rsidR="00D340A0" w:rsidRDefault="00D340A0" w:rsidP="00D340A0">
      <w:pPr>
        <w:pStyle w:val="a0"/>
      </w:pPr>
      <w:r w:rsidRPr="00D340A0">
        <w:drawing>
          <wp:inline distT="0" distB="0" distL="0" distR="0" wp14:anchorId="732C8ECB" wp14:editId="29A20898">
            <wp:extent cx="6299835" cy="213931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A0" w:rsidRPr="00D340A0" w:rsidRDefault="00D340A0" w:rsidP="00D340A0">
      <w:pPr>
        <w:pStyle w:val="a0"/>
      </w:pPr>
    </w:p>
    <w:p w:rsidR="00D340A0" w:rsidRPr="00D340A0" w:rsidRDefault="00D340A0" w:rsidP="00D340A0">
      <w:pPr>
        <w:pStyle w:val="a0"/>
      </w:pPr>
    </w:p>
    <w:p w:rsidR="005D17E8" w:rsidRPr="00D340A0" w:rsidRDefault="005D17E8" w:rsidP="00D340A0">
      <w:pPr>
        <w:pStyle w:val="a0"/>
        <w:jc w:val="left"/>
        <w:rPr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D340A0" w:rsidRPr="00D340A0" w:rsidTr="00D340A0">
        <w:tc>
          <w:tcPr>
            <w:tcW w:w="10137" w:type="dxa"/>
          </w:tcPr>
          <w:p w:rsidR="00AD00E0" w:rsidRPr="00AD00E0" w:rsidRDefault="00AD00E0" w:rsidP="00AD00E0">
            <w:pPr>
              <w:pStyle w:val="a0"/>
              <w:ind w:firstLine="0"/>
              <w:rPr>
                <w:lang w:val="en-US"/>
              </w:rPr>
            </w:pPr>
            <w:r w:rsidRPr="00AD00E0">
              <w:rPr>
                <w:lang w:val="en-US"/>
              </w:rPr>
              <w:t>takeRNaive :: Int -&gt; [a] -&gt; [a]</w:t>
            </w:r>
          </w:p>
          <w:p w:rsidR="00AD00E0" w:rsidRPr="00AD00E0" w:rsidRDefault="00AD00E0" w:rsidP="00AD00E0">
            <w:pPr>
              <w:pStyle w:val="a0"/>
              <w:ind w:firstLine="0"/>
              <w:rPr>
                <w:lang w:val="en-US"/>
              </w:rPr>
            </w:pPr>
            <w:r w:rsidRPr="00AD00E0">
              <w:rPr>
                <w:lang w:val="en-US"/>
              </w:rPr>
              <w:t xml:space="preserve">takeRNaive n = reverse . take n . reverse </w:t>
            </w:r>
            <w:bookmarkStart w:id="0" w:name="_GoBack"/>
            <w:bookmarkEnd w:id="0"/>
          </w:p>
          <w:p w:rsidR="00D340A0" w:rsidRPr="00D340A0" w:rsidRDefault="00AD00E0" w:rsidP="00AD00E0">
            <w:pPr>
              <w:pStyle w:val="a0"/>
              <w:ind w:firstLine="0"/>
              <w:jc w:val="left"/>
              <w:rPr>
                <w:b/>
                <w:lang w:val="en-US"/>
              </w:rPr>
            </w:pPr>
            <w:r w:rsidRPr="00AD00E0">
              <w:rPr>
                <w:lang w:val="en-US"/>
              </w:rPr>
              <w:t>aaaa = takeRNaive 10 (show (28433 * (2^7830457) + 1))</w:t>
            </w:r>
          </w:p>
        </w:tc>
      </w:tr>
    </w:tbl>
    <w:p w:rsidR="005D17E8" w:rsidRDefault="005D17E8" w:rsidP="00521378">
      <w:pPr>
        <w:pStyle w:val="a0"/>
        <w:jc w:val="left"/>
        <w:rPr>
          <w:b/>
        </w:rPr>
      </w:pPr>
    </w:p>
    <w:p w:rsidR="005D17E8" w:rsidRDefault="005D17E8" w:rsidP="00521378">
      <w:pPr>
        <w:pStyle w:val="a0"/>
        <w:jc w:val="left"/>
        <w:rPr>
          <w:b/>
        </w:rPr>
      </w:pPr>
    </w:p>
    <w:p w:rsidR="005D17E8" w:rsidRDefault="00AD00E0" w:rsidP="00521378">
      <w:pPr>
        <w:pStyle w:val="a0"/>
        <w:jc w:val="left"/>
        <w:rPr>
          <w:b/>
        </w:rPr>
      </w:pPr>
      <w:r w:rsidRPr="00AD00E0">
        <w:rPr>
          <w:b/>
        </w:rPr>
        <w:drawing>
          <wp:inline distT="0" distB="0" distL="0" distR="0" wp14:anchorId="4612FACD" wp14:editId="00D46E6F">
            <wp:extent cx="5734850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E8" w:rsidRDefault="005D17E8" w:rsidP="00521378">
      <w:pPr>
        <w:pStyle w:val="a0"/>
        <w:jc w:val="left"/>
        <w:rPr>
          <w:b/>
        </w:rPr>
      </w:pPr>
    </w:p>
    <w:p w:rsidR="005D17E8" w:rsidRDefault="005D17E8" w:rsidP="00521378">
      <w:pPr>
        <w:pStyle w:val="a0"/>
        <w:jc w:val="left"/>
        <w:rPr>
          <w:b/>
        </w:rPr>
      </w:pPr>
    </w:p>
    <w:p w:rsidR="005D17E8" w:rsidRDefault="005D17E8" w:rsidP="00521378">
      <w:pPr>
        <w:pStyle w:val="a0"/>
        <w:jc w:val="left"/>
        <w:rPr>
          <w:b/>
        </w:rPr>
      </w:pPr>
    </w:p>
    <w:p w:rsidR="008F6706" w:rsidRDefault="005D17E8" w:rsidP="005C71FE">
      <w:pPr>
        <w:pStyle w:val="a0"/>
        <w:jc w:val="left"/>
        <w:rPr>
          <w:b/>
        </w:rPr>
      </w:pPr>
      <w:r>
        <w:rPr>
          <w:b/>
        </w:rPr>
        <w:t>Задание 4</w:t>
      </w:r>
    </w:p>
    <w:p w:rsidR="005D17E8" w:rsidRDefault="00D340A0" w:rsidP="00067A73">
      <w:pPr>
        <w:pStyle w:val="a0"/>
        <w:jc w:val="center"/>
        <w:rPr>
          <w:b/>
        </w:rPr>
      </w:pPr>
      <w:r w:rsidRPr="00D340A0">
        <w:lastRenderedPageBreak/>
        <w:drawing>
          <wp:inline distT="0" distB="0" distL="0" distR="0" wp14:anchorId="58C2C5FD" wp14:editId="43326828">
            <wp:extent cx="6299835" cy="271970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A0" w:rsidRPr="00D340A0" w:rsidRDefault="00D340A0" w:rsidP="00D340A0">
      <w:pPr>
        <w:pStyle w:val="a0"/>
        <w:spacing w:line="240" w:lineRule="auto"/>
        <w:jc w:val="center"/>
      </w:pPr>
      <w:r w:rsidRPr="00D340A0">
        <w:t>Цепочка чисел создается путем непрерывного добавления квадрата цифр в число, чтобы сформировать новое число, пока оно не будет видно раньше.</w:t>
      </w:r>
    </w:p>
    <w:p w:rsidR="00D340A0" w:rsidRPr="00D340A0" w:rsidRDefault="00D340A0" w:rsidP="00D340A0">
      <w:pPr>
        <w:pStyle w:val="a0"/>
        <w:spacing w:line="240" w:lineRule="auto"/>
        <w:jc w:val="center"/>
      </w:pPr>
    </w:p>
    <w:p w:rsidR="00D340A0" w:rsidRPr="00D340A0" w:rsidRDefault="00D340A0" w:rsidP="00D340A0">
      <w:pPr>
        <w:pStyle w:val="a0"/>
        <w:spacing w:line="240" w:lineRule="auto"/>
      </w:pPr>
      <w:r w:rsidRPr="00D340A0">
        <w:t>Например,</w:t>
      </w:r>
    </w:p>
    <w:p w:rsidR="00D340A0" w:rsidRPr="00D340A0" w:rsidRDefault="00D340A0" w:rsidP="00D340A0">
      <w:pPr>
        <w:pStyle w:val="a0"/>
        <w:spacing w:line="240" w:lineRule="auto"/>
        <w:jc w:val="center"/>
      </w:pPr>
    </w:p>
    <w:p w:rsidR="00D340A0" w:rsidRPr="00D340A0" w:rsidRDefault="00D340A0" w:rsidP="00D340A0">
      <w:pPr>
        <w:pStyle w:val="a0"/>
        <w:spacing w:line="240" w:lineRule="auto"/>
      </w:pPr>
      <w:r w:rsidRPr="00D340A0">
        <w:t>44 → 32 → 13 → 10 → 1 → 1</w:t>
      </w:r>
    </w:p>
    <w:p w:rsidR="00D340A0" w:rsidRPr="00D340A0" w:rsidRDefault="00D340A0" w:rsidP="00D340A0">
      <w:pPr>
        <w:pStyle w:val="a0"/>
        <w:spacing w:line="240" w:lineRule="auto"/>
      </w:pPr>
      <w:r w:rsidRPr="00D340A0">
        <w:t>85 → 89 → 145 → 42 → 20 → 4 → 16 → 37 → 58 → 89</w:t>
      </w:r>
    </w:p>
    <w:p w:rsidR="00D340A0" w:rsidRPr="00D340A0" w:rsidRDefault="00D340A0" w:rsidP="00D340A0">
      <w:pPr>
        <w:pStyle w:val="a0"/>
        <w:spacing w:line="240" w:lineRule="auto"/>
        <w:jc w:val="center"/>
      </w:pPr>
    </w:p>
    <w:p w:rsidR="00D340A0" w:rsidRPr="00D340A0" w:rsidRDefault="00D340A0" w:rsidP="00D340A0">
      <w:pPr>
        <w:pStyle w:val="a0"/>
        <w:spacing w:line="240" w:lineRule="auto"/>
      </w:pPr>
      <w:r w:rsidRPr="00D340A0">
        <w:t>Поэтому любая цепочка, которая достигает 1 или 89, застрянет в бесконечном цикле. Что самое удивительное, так это то, что КАЖДОЕ стартовое число в конечном итоге достигнет 1 или 89.</w:t>
      </w:r>
    </w:p>
    <w:p w:rsidR="00D340A0" w:rsidRPr="00D340A0" w:rsidRDefault="00D340A0" w:rsidP="00D340A0">
      <w:pPr>
        <w:pStyle w:val="a0"/>
        <w:spacing w:line="240" w:lineRule="auto"/>
        <w:ind w:firstLine="0"/>
      </w:pPr>
      <w:r w:rsidRPr="00D340A0">
        <w:t>Сколько стартовых номеров меньше десяти миллионов достигнет 89?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D340A0" w:rsidRPr="00D340A0" w:rsidTr="00D340A0">
        <w:tc>
          <w:tcPr>
            <w:tcW w:w="10137" w:type="dxa"/>
          </w:tcPr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  <w:r w:rsidRPr="00D340A0">
              <w:rPr>
                <w:lang w:val="en-US"/>
              </w:rPr>
              <w:t>aaaa = length (filter whereIGo [1 .. 10^7])</w:t>
            </w:r>
          </w:p>
          <w:p w:rsidR="00D340A0" w:rsidRPr="00D340A0" w:rsidRDefault="00D340A0" w:rsidP="00D340A0">
            <w:pPr>
              <w:pStyle w:val="a0"/>
              <w:rPr>
                <w:lang w:val="en-US"/>
              </w:rPr>
            </w:pPr>
          </w:p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  <w:r w:rsidRPr="00D340A0">
              <w:rPr>
                <w:lang w:val="en-US"/>
              </w:rPr>
              <w:t>sq :: Integer -&gt; Integer</w:t>
            </w:r>
          </w:p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  <w:r w:rsidRPr="00D340A0">
              <w:rPr>
                <w:lang w:val="en-US"/>
              </w:rPr>
              <w:t>whereIGo :: Integer -&gt; Bool</w:t>
            </w:r>
          </w:p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</w:p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  <w:r w:rsidRPr="00D340A0">
              <w:rPr>
                <w:lang w:val="en-US"/>
              </w:rPr>
              <w:t>sq 0 = 0</w:t>
            </w:r>
          </w:p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  <w:r w:rsidRPr="00D340A0">
              <w:rPr>
                <w:lang w:val="en-US"/>
              </w:rPr>
              <w:t>sq n = (mod n 10)^2 + (sq (div n 10))</w:t>
            </w:r>
          </w:p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</w:p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  <w:r w:rsidRPr="00D340A0">
              <w:rPr>
                <w:lang w:val="en-US"/>
              </w:rPr>
              <w:t>whereIGo 1 = False</w:t>
            </w:r>
          </w:p>
          <w:p w:rsidR="00D340A0" w:rsidRPr="00D340A0" w:rsidRDefault="00D340A0" w:rsidP="00D340A0">
            <w:pPr>
              <w:pStyle w:val="a0"/>
              <w:ind w:firstLine="0"/>
              <w:rPr>
                <w:lang w:val="en-US"/>
              </w:rPr>
            </w:pPr>
            <w:r w:rsidRPr="00D340A0">
              <w:rPr>
                <w:lang w:val="en-US"/>
              </w:rPr>
              <w:t>whereIGo 89 = True</w:t>
            </w:r>
          </w:p>
          <w:p w:rsidR="00D340A0" w:rsidRPr="00D340A0" w:rsidRDefault="00D340A0" w:rsidP="00D340A0">
            <w:pPr>
              <w:pStyle w:val="a0"/>
              <w:ind w:firstLine="0"/>
              <w:jc w:val="left"/>
              <w:rPr>
                <w:b/>
                <w:lang w:val="en-US"/>
              </w:rPr>
            </w:pPr>
            <w:r w:rsidRPr="00D340A0">
              <w:rPr>
                <w:lang w:val="en-US"/>
              </w:rPr>
              <w:t>whereIGo n = whereIGo (sq n)</w:t>
            </w:r>
          </w:p>
        </w:tc>
      </w:tr>
    </w:tbl>
    <w:p w:rsidR="00067A73" w:rsidRPr="00D340A0" w:rsidRDefault="00067A73" w:rsidP="003246CE">
      <w:pPr>
        <w:pStyle w:val="a0"/>
        <w:jc w:val="left"/>
        <w:rPr>
          <w:b/>
          <w:lang w:val="en-US"/>
        </w:rPr>
      </w:pPr>
    </w:p>
    <w:p w:rsidR="00067A73" w:rsidRDefault="00D340A0" w:rsidP="00067A73">
      <w:pPr>
        <w:pStyle w:val="a0"/>
        <w:jc w:val="left"/>
        <w:rPr>
          <w:b/>
        </w:rPr>
      </w:pPr>
      <w:r w:rsidRPr="00D340A0">
        <w:rPr>
          <w:b/>
        </w:rPr>
        <w:lastRenderedPageBreak/>
        <w:drawing>
          <wp:inline distT="0" distB="0" distL="0" distR="0" wp14:anchorId="28D407DE" wp14:editId="693EA404">
            <wp:extent cx="5763429" cy="5239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5C71FE" w:rsidRDefault="005C71FE" w:rsidP="00067A73">
      <w:pPr>
        <w:pStyle w:val="a0"/>
        <w:jc w:val="left"/>
        <w:rPr>
          <w:b/>
        </w:rPr>
      </w:pPr>
    </w:p>
    <w:p w:rsidR="00B05F37" w:rsidRDefault="00B05F37" w:rsidP="00AC6E90">
      <w:pPr>
        <w:pStyle w:val="a0"/>
        <w:ind w:firstLine="0"/>
        <w:jc w:val="left"/>
        <w:rPr>
          <w:b/>
        </w:rPr>
      </w:pPr>
    </w:p>
    <w:p w:rsidR="005C71FE" w:rsidRPr="00521378" w:rsidRDefault="005C71FE" w:rsidP="00AC6E90">
      <w:pPr>
        <w:pStyle w:val="a0"/>
        <w:ind w:firstLine="0"/>
        <w:jc w:val="left"/>
        <w:rPr>
          <w:b/>
        </w:rPr>
        <w:sectPr w:rsidR="005C71FE" w:rsidRPr="00521378" w:rsidSect="001301C5">
          <w:footerReference w:type="default" r:id="rId16"/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892F36" w:rsidRPr="00CA758F" w:rsidRDefault="00892F36" w:rsidP="00AC6E90">
      <w:pPr>
        <w:pStyle w:val="2"/>
        <w:numPr>
          <w:ilvl w:val="0"/>
          <w:numId w:val="0"/>
        </w:numPr>
      </w:pPr>
    </w:p>
    <w:sectPr w:rsidR="00892F36" w:rsidRPr="00CA758F" w:rsidSect="003C029C">
      <w:footerReference w:type="default" r:id="rId17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A9D" w:rsidRDefault="00812A9D" w:rsidP="0015367C">
      <w:pPr>
        <w:spacing w:after="0" w:line="240" w:lineRule="auto"/>
      </w:pPr>
      <w:r>
        <w:separator/>
      </w:r>
    </w:p>
  </w:endnote>
  <w:endnote w:type="continuationSeparator" w:id="0">
    <w:p w:rsidR="00812A9D" w:rsidRDefault="00812A9D" w:rsidP="0015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02" w:rsidRDefault="00F93B02" w:rsidP="00CA758F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AD00E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6D" w:rsidRDefault="0062246D" w:rsidP="0062246D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AD00E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A9D" w:rsidRDefault="00812A9D" w:rsidP="0015367C">
      <w:pPr>
        <w:spacing w:after="0" w:line="240" w:lineRule="auto"/>
      </w:pPr>
      <w:r>
        <w:separator/>
      </w:r>
    </w:p>
  </w:footnote>
  <w:footnote w:type="continuationSeparator" w:id="0">
    <w:p w:rsidR="00812A9D" w:rsidRDefault="00812A9D" w:rsidP="0015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DE3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7B202B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E60119"/>
    <w:multiLevelType w:val="multilevel"/>
    <w:tmpl w:val="6EE26C3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F5CBC"/>
    <w:multiLevelType w:val="multilevel"/>
    <w:tmpl w:val="E570A60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A66466"/>
    <w:multiLevelType w:val="hybridMultilevel"/>
    <w:tmpl w:val="D79035E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7A961B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5041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B03C96"/>
    <w:multiLevelType w:val="hybridMultilevel"/>
    <w:tmpl w:val="739EDC3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1D3D5502"/>
    <w:multiLevelType w:val="hybridMultilevel"/>
    <w:tmpl w:val="0184A680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4C66DA0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5E048C2"/>
    <w:multiLevelType w:val="hybridMultilevel"/>
    <w:tmpl w:val="D8D867E0"/>
    <w:lvl w:ilvl="0" w:tplc="157691D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265B38B4"/>
    <w:multiLevelType w:val="multilevel"/>
    <w:tmpl w:val="F830CAC0"/>
    <w:lvl w:ilvl="0">
      <w:start w:val="1"/>
      <w:numFmt w:val="decimal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82F3C5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83D6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C83D59"/>
    <w:multiLevelType w:val="hybridMultilevel"/>
    <w:tmpl w:val="2D78C81A"/>
    <w:lvl w:ilvl="0" w:tplc="75F6D32C">
      <w:start w:val="1"/>
      <w:numFmt w:val="bullet"/>
      <w:lvlText w:val="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2CDB0824"/>
    <w:multiLevelType w:val="hybridMultilevel"/>
    <w:tmpl w:val="E0BE95F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DD76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FB7D48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4270029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4845923"/>
    <w:multiLevelType w:val="multilevel"/>
    <w:tmpl w:val="6046B4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691105D"/>
    <w:multiLevelType w:val="hybridMultilevel"/>
    <w:tmpl w:val="CD8041B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1" w15:restartNumberingAfterBreak="0">
    <w:nsid w:val="3D871452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1BC7D4C"/>
    <w:multiLevelType w:val="hybridMultilevel"/>
    <w:tmpl w:val="25CEA19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869C7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8B4D2B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5773835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80A5F48"/>
    <w:multiLevelType w:val="hybridMultilevel"/>
    <w:tmpl w:val="15E2CB5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91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F32A61"/>
    <w:multiLevelType w:val="hybridMultilevel"/>
    <w:tmpl w:val="2352667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4B5C5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A2323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0522346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1527856"/>
    <w:multiLevelType w:val="hybridMultilevel"/>
    <w:tmpl w:val="A52E42C0"/>
    <w:lvl w:ilvl="0" w:tplc="70D2C022">
      <w:start w:val="1"/>
      <w:numFmt w:val="bullet"/>
      <w:lvlText w:val="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1A85DA3"/>
    <w:multiLevelType w:val="hybridMultilevel"/>
    <w:tmpl w:val="163406D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 w15:restartNumberingAfterBreak="0">
    <w:nsid w:val="534B38C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9DE5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9EB5955"/>
    <w:multiLevelType w:val="multilevel"/>
    <w:tmpl w:val="A6CE9536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22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1E4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963D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04E66D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687A5E7E"/>
    <w:multiLevelType w:val="hybridMultilevel"/>
    <w:tmpl w:val="90CE951E"/>
    <w:lvl w:ilvl="0" w:tplc="70D2C02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669D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5465AA5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54772FF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6446595"/>
    <w:multiLevelType w:val="hybridMultilevel"/>
    <w:tmpl w:val="EC144F9A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5" w15:restartNumberingAfterBreak="0">
    <w:nsid w:val="79DD5845"/>
    <w:multiLevelType w:val="hybridMultilevel"/>
    <w:tmpl w:val="444A29DA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A4F6A36"/>
    <w:multiLevelType w:val="hybridMultilevel"/>
    <w:tmpl w:val="02D04E70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36"/>
  </w:num>
  <w:num w:numId="4">
    <w:abstractNumId w:val="28"/>
  </w:num>
  <w:num w:numId="5">
    <w:abstractNumId w:val="36"/>
  </w:num>
  <w:num w:numId="6">
    <w:abstractNumId w:val="4"/>
  </w:num>
  <w:num w:numId="7">
    <w:abstractNumId w:val="38"/>
  </w:num>
  <w:num w:numId="8">
    <w:abstractNumId w:val="22"/>
  </w:num>
  <w:num w:numId="9">
    <w:abstractNumId w:val="26"/>
  </w:num>
  <w:num w:numId="10">
    <w:abstractNumId w:val="2"/>
  </w:num>
  <w:num w:numId="11">
    <w:abstractNumId w:val="34"/>
  </w:num>
  <w:num w:numId="12">
    <w:abstractNumId w:val="45"/>
  </w:num>
  <w:num w:numId="13">
    <w:abstractNumId w:val="40"/>
  </w:num>
  <w:num w:numId="14">
    <w:abstractNumId w:val="6"/>
  </w:num>
  <w:num w:numId="15">
    <w:abstractNumId w:val="1"/>
  </w:num>
  <w:num w:numId="16">
    <w:abstractNumId w:val="42"/>
  </w:num>
  <w:num w:numId="17">
    <w:abstractNumId w:val="19"/>
  </w:num>
  <w:num w:numId="18">
    <w:abstractNumId w:val="18"/>
  </w:num>
  <w:num w:numId="19">
    <w:abstractNumId w:val="14"/>
  </w:num>
  <w:num w:numId="20">
    <w:abstractNumId w:val="15"/>
  </w:num>
  <w:num w:numId="21">
    <w:abstractNumId w:val="37"/>
  </w:num>
  <w:num w:numId="22">
    <w:abstractNumId w:val="29"/>
  </w:num>
  <w:num w:numId="23">
    <w:abstractNumId w:val="27"/>
  </w:num>
  <w:num w:numId="24">
    <w:abstractNumId w:val="16"/>
  </w:num>
  <w:num w:numId="25">
    <w:abstractNumId w:val="9"/>
  </w:num>
  <w:num w:numId="26">
    <w:abstractNumId w:val="24"/>
  </w:num>
  <w:num w:numId="27">
    <w:abstractNumId w:val="23"/>
  </w:num>
  <w:num w:numId="28">
    <w:abstractNumId w:val="31"/>
  </w:num>
  <w:num w:numId="29">
    <w:abstractNumId w:val="43"/>
  </w:num>
  <w:num w:numId="30">
    <w:abstractNumId w:val="0"/>
  </w:num>
  <w:num w:numId="31">
    <w:abstractNumId w:val="25"/>
  </w:num>
  <w:num w:numId="32">
    <w:abstractNumId w:val="5"/>
  </w:num>
  <w:num w:numId="33">
    <w:abstractNumId w:val="12"/>
  </w:num>
  <w:num w:numId="34">
    <w:abstractNumId w:val="35"/>
  </w:num>
  <w:num w:numId="35">
    <w:abstractNumId w:val="17"/>
  </w:num>
  <w:num w:numId="36">
    <w:abstractNumId w:val="21"/>
  </w:num>
  <w:num w:numId="37">
    <w:abstractNumId w:val="13"/>
  </w:num>
  <w:num w:numId="38">
    <w:abstractNumId w:val="30"/>
  </w:num>
  <w:num w:numId="39">
    <w:abstractNumId w:val="39"/>
  </w:num>
  <w:num w:numId="40">
    <w:abstractNumId w:val="41"/>
  </w:num>
  <w:num w:numId="41">
    <w:abstractNumId w:val="11"/>
  </w:num>
  <w:num w:numId="42">
    <w:abstractNumId w:val="8"/>
  </w:num>
  <w:num w:numId="43">
    <w:abstractNumId w:val="32"/>
  </w:num>
  <w:num w:numId="44">
    <w:abstractNumId w:val="20"/>
  </w:num>
  <w:num w:numId="45">
    <w:abstractNumId w:val="33"/>
  </w:num>
  <w:num w:numId="46">
    <w:abstractNumId w:val="46"/>
  </w:num>
  <w:num w:numId="47">
    <w:abstractNumId w:val="4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B5"/>
    <w:rsid w:val="000644B2"/>
    <w:rsid w:val="00067A73"/>
    <w:rsid w:val="0012434D"/>
    <w:rsid w:val="001301C5"/>
    <w:rsid w:val="0015367C"/>
    <w:rsid w:val="0019626E"/>
    <w:rsid w:val="001B34FB"/>
    <w:rsid w:val="001B3EBA"/>
    <w:rsid w:val="001F2CE2"/>
    <w:rsid w:val="00226DEF"/>
    <w:rsid w:val="00235EEE"/>
    <w:rsid w:val="00271C04"/>
    <w:rsid w:val="002A1732"/>
    <w:rsid w:val="002E05DF"/>
    <w:rsid w:val="002F73A1"/>
    <w:rsid w:val="003246CE"/>
    <w:rsid w:val="00384D86"/>
    <w:rsid w:val="00385679"/>
    <w:rsid w:val="003A3CB7"/>
    <w:rsid w:val="003C029C"/>
    <w:rsid w:val="003C2AFB"/>
    <w:rsid w:val="003E459B"/>
    <w:rsid w:val="004705CB"/>
    <w:rsid w:val="00480EAB"/>
    <w:rsid w:val="004C7438"/>
    <w:rsid w:val="004D3B1F"/>
    <w:rsid w:val="004F581A"/>
    <w:rsid w:val="00521378"/>
    <w:rsid w:val="00531CE9"/>
    <w:rsid w:val="005C71FE"/>
    <w:rsid w:val="005D17E8"/>
    <w:rsid w:val="0062246D"/>
    <w:rsid w:val="006310B5"/>
    <w:rsid w:val="00680F0F"/>
    <w:rsid w:val="007041DE"/>
    <w:rsid w:val="00774D8C"/>
    <w:rsid w:val="007A79B7"/>
    <w:rsid w:val="00812A9D"/>
    <w:rsid w:val="00854924"/>
    <w:rsid w:val="00892F36"/>
    <w:rsid w:val="008D016A"/>
    <w:rsid w:val="008F6706"/>
    <w:rsid w:val="00926681"/>
    <w:rsid w:val="00960EA8"/>
    <w:rsid w:val="00A26FEB"/>
    <w:rsid w:val="00A645B9"/>
    <w:rsid w:val="00A949B9"/>
    <w:rsid w:val="00AC6E90"/>
    <w:rsid w:val="00AD00E0"/>
    <w:rsid w:val="00AF6446"/>
    <w:rsid w:val="00B05F37"/>
    <w:rsid w:val="00B26B17"/>
    <w:rsid w:val="00B948C4"/>
    <w:rsid w:val="00BA652E"/>
    <w:rsid w:val="00BB3E35"/>
    <w:rsid w:val="00BF4B21"/>
    <w:rsid w:val="00CA758F"/>
    <w:rsid w:val="00CC4931"/>
    <w:rsid w:val="00CF4D2A"/>
    <w:rsid w:val="00D016E7"/>
    <w:rsid w:val="00D10C48"/>
    <w:rsid w:val="00D16D70"/>
    <w:rsid w:val="00D340A0"/>
    <w:rsid w:val="00D85B84"/>
    <w:rsid w:val="00DC152E"/>
    <w:rsid w:val="00DF293D"/>
    <w:rsid w:val="00E3238B"/>
    <w:rsid w:val="00E65C6C"/>
    <w:rsid w:val="00E87B4F"/>
    <w:rsid w:val="00EF77D1"/>
    <w:rsid w:val="00F80C49"/>
    <w:rsid w:val="00F93B02"/>
    <w:rsid w:val="00F96682"/>
    <w:rsid w:val="00FD2D78"/>
    <w:rsid w:val="00FE48B5"/>
    <w:rsid w:val="00FE5647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0980"/>
  <w15:docId w15:val="{309F6AC8-1072-4C2C-8B91-C9176D0A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A949B9"/>
    <w:pPr>
      <w:keepNext/>
      <w:keepLines/>
      <w:pageBreakBefore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A3CB7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аксим_Смирнов"/>
    <w:basedOn w:val="a"/>
    <w:link w:val="a5"/>
    <w:rsid w:val="00480EAB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Текст_Смирнов"/>
    <w:link w:val="a6"/>
    <w:qFormat/>
    <w:rsid w:val="00A949B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аксим_Смирнов Знак"/>
    <w:basedOn w:val="a1"/>
    <w:link w:val="a4"/>
    <w:rsid w:val="00480EAB"/>
    <w:rPr>
      <w:rFonts w:ascii="Times New Roman" w:hAnsi="Times New Roman" w:cs="Times New Roman"/>
      <w:sz w:val="28"/>
      <w:szCs w:val="28"/>
    </w:rPr>
  </w:style>
  <w:style w:type="paragraph" w:customStyle="1" w:styleId="a7">
    <w:name w:val="Формула_Смирнов"/>
    <w:basedOn w:val="a0"/>
    <w:next w:val="a0"/>
    <w:link w:val="a8"/>
    <w:qFormat/>
    <w:rsid w:val="00A645B9"/>
    <w:pPr>
      <w:tabs>
        <w:tab w:val="center" w:pos="4820"/>
        <w:tab w:val="right" w:pos="9923"/>
      </w:tabs>
      <w:spacing w:before="60" w:after="60"/>
    </w:pPr>
  </w:style>
  <w:style w:type="character" w:customStyle="1" w:styleId="a6">
    <w:name w:val="Текст_Смирнов Знак"/>
    <w:basedOn w:val="a5"/>
    <w:link w:val="a0"/>
    <w:rsid w:val="00A949B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A3C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Формула_Смирнов Знак"/>
    <w:basedOn w:val="a1"/>
    <w:link w:val="a7"/>
    <w:rsid w:val="00A949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949B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9">
    <w:name w:val="No Spacing"/>
    <w:uiPriority w:val="1"/>
    <w:qFormat/>
    <w:rsid w:val="00EF77D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2246D"/>
  </w:style>
  <w:style w:type="paragraph" w:styleId="ac">
    <w:name w:val="footer"/>
    <w:basedOn w:val="a"/>
    <w:link w:val="ad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2246D"/>
  </w:style>
  <w:style w:type="paragraph" w:styleId="ae">
    <w:name w:val="Normal (Web)"/>
    <w:basedOn w:val="a"/>
    <w:uiPriority w:val="99"/>
    <w:unhideWhenUsed/>
    <w:rsid w:val="0089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92F36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4705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Placeholder Text"/>
    <w:basedOn w:val="a1"/>
    <w:uiPriority w:val="99"/>
    <w:semiHidden/>
    <w:rsid w:val="00F96682"/>
    <w:rPr>
      <w:color w:val="808080"/>
    </w:rPr>
  </w:style>
  <w:style w:type="table" w:styleId="af3">
    <w:name w:val="Table Grid"/>
    <w:basedOn w:val="a2"/>
    <w:uiPriority w:val="59"/>
    <w:rsid w:val="002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CC493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CC4931"/>
    <w:rPr>
      <w:sz w:val="20"/>
      <w:szCs w:val="20"/>
    </w:rPr>
  </w:style>
  <w:style w:type="character" w:styleId="af6">
    <w:name w:val="footnote reference"/>
    <w:basedOn w:val="a1"/>
    <w:uiPriority w:val="99"/>
    <w:unhideWhenUsed/>
    <w:rsid w:val="00CC4931"/>
    <w:rPr>
      <w:vertAlign w:val="superscript"/>
    </w:rPr>
  </w:style>
  <w:style w:type="paragraph" w:styleId="af7">
    <w:name w:val="TOC Heading"/>
    <w:basedOn w:val="1"/>
    <w:next w:val="a"/>
    <w:uiPriority w:val="39"/>
    <w:semiHidden/>
    <w:unhideWhenUsed/>
    <w:qFormat/>
    <w:rsid w:val="00FF1239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FF1239"/>
    <w:pPr>
      <w:spacing w:after="100"/>
      <w:ind w:left="221" w:firstLine="0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FF1239"/>
    <w:pPr>
      <w:spacing w:after="100"/>
      <w:ind w:firstLine="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1239"/>
    <w:pPr>
      <w:spacing w:after="100"/>
      <w:ind w:left="440"/>
    </w:pPr>
    <w:rPr>
      <w:rFonts w:eastAsiaTheme="minorEastAsia"/>
      <w:lang w:eastAsia="ru-RU"/>
    </w:rPr>
  </w:style>
  <w:style w:type="character" w:styleId="af8">
    <w:name w:val="Hyperlink"/>
    <w:basedOn w:val="a1"/>
    <w:uiPriority w:val="99"/>
    <w:unhideWhenUsed/>
    <w:rsid w:val="00FF1239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DC152E"/>
    <w:pPr>
      <w:ind w:left="720"/>
      <w:contextualSpacing/>
    </w:pPr>
  </w:style>
  <w:style w:type="paragraph" w:customStyle="1" w:styleId="Standard">
    <w:name w:val="Standard"/>
    <w:rsid w:val="00AC6E90"/>
    <w:pPr>
      <w:suppressAutoHyphens/>
      <w:autoSpaceDN w:val="0"/>
      <w:spacing w:after="160" w:line="25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82;&#1089;%20&#1091;&#1089;&#1077;&#1073;&#1072;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F294D-55BA-48CA-928A-8560588F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479</TotalTime>
  <Pages>7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Макс</dc:creator>
  <cp:lastModifiedBy>Orkii</cp:lastModifiedBy>
  <cp:revision>14</cp:revision>
  <dcterms:created xsi:type="dcterms:W3CDTF">2022-05-07T09:18:00Z</dcterms:created>
  <dcterms:modified xsi:type="dcterms:W3CDTF">2022-12-20T08:25:00Z</dcterms:modified>
</cp:coreProperties>
</file>