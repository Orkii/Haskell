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FAC" w:rsidRPr="00E47B02" w:rsidRDefault="00D03FAC" w:rsidP="00D03FA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B0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D03FAC" w:rsidRPr="00E47B02" w:rsidRDefault="00D03FAC" w:rsidP="00D03FA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B0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D03FAC" w:rsidRPr="00E47B02" w:rsidRDefault="00D03FAC" w:rsidP="00D03FA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B02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D03FAC" w:rsidRPr="00E47B02" w:rsidRDefault="00D03FAC" w:rsidP="00D03FA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B02">
        <w:rPr>
          <w:rFonts w:ascii="Times New Roman" w:hAnsi="Times New Roman" w:cs="Times New Roman"/>
          <w:sz w:val="28"/>
          <w:szCs w:val="28"/>
        </w:rPr>
        <w:t>«Уфимский университет науки и технологий»</w:t>
      </w:r>
    </w:p>
    <w:p w:rsidR="00D03FAC" w:rsidRPr="00E47B02" w:rsidRDefault="00D03FAC" w:rsidP="00D03FA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3FAC" w:rsidRPr="00E47B02" w:rsidRDefault="00D03FAC" w:rsidP="00D03FA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B02">
        <w:rPr>
          <w:rFonts w:ascii="Times New Roman" w:hAnsi="Times New Roman" w:cs="Times New Roman"/>
          <w:sz w:val="28"/>
          <w:szCs w:val="28"/>
        </w:rPr>
        <w:t>Факультет информатики и робототехники</w:t>
      </w:r>
    </w:p>
    <w:p w:rsidR="00D03FAC" w:rsidRPr="00E47B02" w:rsidRDefault="00D03FAC" w:rsidP="00D03FA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03FAC" w:rsidRPr="00E47B02" w:rsidRDefault="00D03FAC" w:rsidP="00D03FA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E47B02">
        <w:rPr>
          <w:rFonts w:ascii="Times New Roman" w:hAnsi="Times New Roman" w:cs="Times New Roman"/>
          <w:sz w:val="28"/>
          <w:szCs w:val="28"/>
        </w:rPr>
        <w:t>Кафедра вычислительной математики и кибернетики</w:t>
      </w:r>
    </w:p>
    <w:p w:rsidR="00D03FAC" w:rsidRPr="00E47B02" w:rsidRDefault="00D03FAC" w:rsidP="00D03FAC">
      <w:pPr>
        <w:jc w:val="center"/>
        <w:rPr>
          <w:sz w:val="28"/>
          <w:szCs w:val="28"/>
        </w:rPr>
      </w:pPr>
    </w:p>
    <w:p w:rsidR="00D03FAC" w:rsidRPr="00E47B02" w:rsidRDefault="00D03FAC" w:rsidP="00D03FAC">
      <w:pPr>
        <w:jc w:val="center"/>
        <w:rPr>
          <w:sz w:val="28"/>
          <w:szCs w:val="28"/>
        </w:rPr>
      </w:pPr>
    </w:p>
    <w:p w:rsidR="00D03FAC" w:rsidRPr="00E47B02" w:rsidRDefault="00D03FAC" w:rsidP="00D03FAC">
      <w:pPr>
        <w:jc w:val="center"/>
        <w:rPr>
          <w:sz w:val="28"/>
          <w:szCs w:val="28"/>
        </w:rPr>
      </w:pPr>
    </w:p>
    <w:p w:rsidR="00D03FAC" w:rsidRPr="00E47B02" w:rsidRDefault="00D03FAC" w:rsidP="00D03FAC">
      <w:pPr>
        <w:rPr>
          <w:sz w:val="28"/>
          <w:szCs w:val="28"/>
        </w:rPr>
      </w:pPr>
    </w:p>
    <w:p w:rsidR="00D03FAC" w:rsidRPr="00E47B02" w:rsidRDefault="00D03FAC" w:rsidP="00D03FAC">
      <w:pPr>
        <w:jc w:val="center"/>
        <w:rPr>
          <w:sz w:val="28"/>
          <w:szCs w:val="28"/>
        </w:rPr>
      </w:pPr>
    </w:p>
    <w:p w:rsidR="00D03FAC" w:rsidRPr="00E47B02" w:rsidRDefault="00D03FAC" w:rsidP="00D03FAC">
      <w:pPr>
        <w:jc w:val="center"/>
        <w:rPr>
          <w:sz w:val="28"/>
          <w:szCs w:val="28"/>
        </w:rPr>
      </w:pPr>
    </w:p>
    <w:p w:rsidR="00D03FAC" w:rsidRDefault="00D03FAC" w:rsidP="00D03FAC">
      <w:pPr>
        <w:pStyle w:val="a0"/>
        <w:spacing w:line="240" w:lineRule="auto"/>
        <w:ind w:firstLine="0"/>
        <w:jc w:val="center"/>
      </w:pPr>
      <w:r>
        <w:t>Отчет по лабораторной работе №3</w:t>
      </w:r>
    </w:p>
    <w:p w:rsidR="00D03FAC" w:rsidRPr="004767F8" w:rsidRDefault="00D03FAC" w:rsidP="00D03FAC">
      <w:pPr>
        <w:pStyle w:val="a0"/>
        <w:spacing w:line="240" w:lineRule="auto"/>
        <w:ind w:firstLine="0"/>
        <w:jc w:val="center"/>
      </w:pPr>
      <w:r>
        <w:t>По дисциплине «Функциональное программирование»</w:t>
      </w:r>
    </w:p>
    <w:p w:rsidR="00D03FAC" w:rsidRPr="00E47B02" w:rsidRDefault="00D03FAC" w:rsidP="00D03FAC">
      <w:pPr>
        <w:pStyle w:val="ae"/>
        <w:jc w:val="center"/>
        <w:rPr>
          <w:color w:val="000000"/>
          <w:sz w:val="28"/>
          <w:szCs w:val="28"/>
        </w:rPr>
      </w:pPr>
    </w:p>
    <w:p w:rsidR="00D03FAC" w:rsidRPr="00E47B02" w:rsidRDefault="00D03FAC" w:rsidP="00D03FAC">
      <w:pPr>
        <w:pStyle w:val="ae"/>
        <w:jc w:val="center"/>
        <w:rPr>
          <w:color w:val="000000"/>
          <w:sz w:val="28"/>
          <w:szCs w:val="28"/>
        </w:rPr>
      </w:pPr>
    </w:p>
    <w:p w:rsidR="00D03FAC" w:rsidRPr="00E47B02" w:rsidRDefault="00D03FAC" w:rsidP="00D03FAC">
      <w:pPr>
        <w:pStyle w:val="ae"/>
        <w:jc w:val="right"/>
        <w:rPr>
          <w:color w:val="000000"/>
          <w:sz w:val="28"/>
          <w:szCs w:val="28"/>
        </w:rPr>
      </w:pPr>
      <w:r w:rsidRPr="00E47B02">
        <w:rPr>
          <w:color w:val="000000"/>
          <w:sz w:val="28"/>
          <w:szCs w:val="28"/>
        </w:rPr>
        <w:t>Выполнил:</w:t>
      </w:r>
    </w:p>
    <w:p w:rsidR="00D03FAC" w:rsidRPr="00E47B02" w:rsidRDefault="00D03FAC" w:rsidP="00D03FAC">
      <w:pPr>
        <w:pStyle w:val="ae"/>
        <w:jc w:val="right"/>
        <w:rPr>
          <w:color w:val="000000"/>
          <w:sz w:val="28"/>
          <w:szCs w:val="28"/>
        </w:rPr>
      </w:pPr>
      <w:bookmarkStart w:id="0" w:name="_GoBack"/>
      <w:r w:rsidRPr="00E47B02">
        <w:rPr>
          <w:color w:val="000000"/>
          <w:sz w:val="28"/>
          <w:szCs w:val="28"/>
        </w:rPr>
        <w:t>МО-321 Шемануев А.Е.</w:t>
      </w:r>
    </w:p>
    <w:bookmarkEnd w:id="0"/>
    <w:p w:rsidR="00D03FAC" w:rsidRDefault="00D03FAC" w:rsidP="00D03FAC">
      <w:pPr>
        <w:pStyle w:val="ae"/>
        <w:jc w:val="right"/>
        <w:rPr>
          <w:color w:val="000000"/>
          <w:sz w:val="28"/>
          <w:szCs w:val="28"/>
        </w:rPr>
      </w:pPr>
      <w:r w:rsidRPr="00E47B02">
        <w:rPr>
          <w:color w:val="000000"/>
          <w:sz w:val="28"/>
          <w:szCs w:val="28"/>
        </w:rPr>
        <w:t>Проверил:</w:t>
      </w:r>
      <w:r>
        <w:rPr>
          <w:color w:val="000000"/>
          <w:sz w:val="28"/>
          <w:szCs w:val="28"/>
        </w:rPr>
        <w:t xml:space="preserve"> </w:t>
      </w:r>
    </w:p>
    <w:p w:rsidR="00D03FAC" w:rsidRPr="00E47B02" w:rsidRDefault="00D03FAC" w:rsidP="00D03FAC">
      <w:pPr>
        <w:pStyle w:val="ae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Ризванов Д. А.</w:t>
      </w:r>
    </w:p>
    <w:p w:rsidR="00D03FAC" w:rsidRPr="00E47B02" w:rsidRDefault="00D03FAC" w:rsidP="00D03FAC">
      <w:pPr>
        <w:jc w:val="right"/>
        <w:rPr>
          <w:sz w:val="28"/>
          <w:szCs w:val="28"/>
        </w:rPr>
      </w:pPr>
    </w:p>
    <w:p w:rsidR="00D03FAC" w:rsidRDefault="00D03FAC" w:rsidP="00D03FAC">
      <w:pPr>
        <w:pStyle w:val="ae"/>
        <w:rPr>
          <w:color w:val="000000"/>
          <w:sz w:val="28"/>
          <w:szCs w:val="28"/>
        </w:rPr>
      </w:pPr>
    </w:p>
    <w:p w:rsidR="00D03FAC" w:rsidRDefault="00D03FAC" w:rsidP="00D03FAC">
      <w:pPr>
        <w:pStyle w:val="ae"/>
        <w:rPr>
          <w:color w:val="000000"/>
          <w:sz w:val="28"/>
          <w:szCs w:val="28"/>
        </w:rPr>
      </w:pPr>
    </w:p>
    <w:p w:rsidR="00D03FAC" w:rsidRPr="00E47B02" w:rsidRDefault="00D03FAC" w:rsidP="00D03FAC">
      <w:pPr>
        <w:pStyle w:val="ae"/>
        <w:rPr>
          <w:color w:val="000000"/>
          <w:sz w:val="28"/>
          <w:szCs w:val="28"/>
        </w:rPr>
      </w:pPr>
    </w:p>
    <w:p w:rsidR="00D03FAC" w:rsidRPr="00E47B02" w:rsidRDefault="00D03FAC" w:rsidP="00D03FAC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47B02">
        <w:rPr>
          <w:rFonts w:ascii="Times New Roman" w:hAnsi="Times New Roman" w:cs="Times New Roman"/>
          <w:color w:val="000000"/>
          <w:sz w:val="28"/>
          <w:szCs w:val="28"/>
        </w:rPr>
        <w:t>Уфа, 2022</w:t>
      </w:r>
    </w:p>
    <w:p w:rsidR="00892F36" w:rsidRDefault="006C01D7" w:rsidP="006C01D7">
      <w:pPr>
        <w:pStyle w:val="a0"/>
        <w:rPr>
          <w:b/>
        </w:rPr>
      </w:pPr>
      <w:r>
        <w:rPr>
          <w:b/>
        </w:rPr>
        <w:lastRenderedPageBreak/>
        <w:t>Задание 1</w:t>
      </w:r>
    </w:p>
    <w:p w:rsidR="006C01D7" w:rsidRDefault="00D03FAC" w:rsidP="006C01D7">
      <w:pPr>
        <w:pStyle w:val="a0"/>
        <w:ind w:firstLine="0"/>
        <w:rPr>
          <w:b/>
        </w:rPr>
      </w:pPr>
      <w:r>
        <w:t xml:space="preserve">Используя функции </w:t>
      </w:r>
      <w:r>
        <w:rPr>
          <w:lang w:val="en-US"/>
        </w:rPr>
        <w:t>any</w:t>
      </w:r>
      <w:r>
        <w:t xml:space="preserve"> и </w:t>
      </w:r>
      <w:r>
        <w:rPr>
          <w:lang w:val="en-US"/>
        </w:rPr>
        <w:t>all</w:t>
      </w:r>
      <w:r>
        <w:t xml:space="preserve"> проверьте условия в интерпретаторе.    </w:t>
      </w:r>
    </w:p>
    <w:p w:rsidR="00D03FAC" w:rsidRDefault="00D03FAC" w:rsidP="00D03FAC">
      <w:pPr>
        <w:rPr>
          <w:sz w:val="28"/>
          <w:szCs w:val="28"/>
        </w:rPr>
      </w:pPr>
      <w:r>
        <w:rPr>
          <w:sz w:val="28"/>
          <w:szCs w:val="28"/>
        </w:rPr>
        <w:t>а) в списке есть числа, кратные 6,</w:t>
      </w:r>
    </w:p>
    <w:p w:rsidR="006C01D7" w:rsidRPr="00D03FAC" w:rsidRDefault="00D03FAC" w:rsidP="00D03FAC">
      <w:pPr>
        <w:rPr>
          <w:sz w:val="28"/>
          <w:szCs w:val="28"/>
        </w:rPr>
      </w:pPr>
      <w:r>
        <w:rPr>
          <w:sz w:val="28"/>
          <w:szCs w:val="28"/>
        </w:rPr>
        <w:t>б) все числа в списке меньше 100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D03FAC" w:rsidRPr="00D03FAC" w:rsidTr="00D03FAC">
        <w:tc>
          <w:tcPr>
            <w:tcW w:w="9911" w:type="dxa"/>
          </w:tcPr>
          <w:p w:rsidR="00D03FAC" w:rsidRPr="00D03FAC" w:rsidRDefault="00D03FAC" w:rsidP="00D03FAC">
            <w:pPr>
              <w:pStyle w:val="a0"/>
              <w:ind w:firstLine="0"/>
              <w:rPr>
                <w:lang w:val="en-US"/>
              </w:rPr>
            </w:pPr>
            <w:r w:rsidRPr="00D03FAC">
              <w:rPr>
                <w:lang w:val="en-US"/>
              </w:rPr>
              <w:t>a = any (\x -&gt;  mod x 6 == 0) a</w:t>
            </w:r>
          </w:p>
          <w:p w:rsidR="00D03FAC" w:rsidRPr="00D03FAC" w:rsidRDefault="00D03FAC" w:rsidP="00D03FAC">
            <w:pPr>
              <w:pStyle w:val="a0"/>
              <w:ind w:firstLine="0"/>
              <w:rPr>
                <w:b/>
                <w:lang w:val="en-US"/>
              </w:rPr>
            </w:pPr>
            <w:r w:rsidRPr="00D03FAC">
              <w:rPr>
                <w:lang w:val="en-US"/>
              </w:rPr>
              <w:t>main2 a = all (\x -&gt;  x &lt; 100) a</w:t>
            </w:r>
          </w:p>
        </w:tc>
      </w:tr>
    </w:tbl>
    <w:p w:rsidR="006C01D7" w:rsidRDefault="006B3369" w:rsidP="006C01D7">
      <w:pPr>
        <w:pStyle w:val="a0"/>
        <w:ind w:firstLine="0"/>
        <w:rPr>
          <w:b/>
          <w:lang w:val="en-US"/>
        </w:rPr>
      </w:pPr>
      <w:r w:rsidRPr="006B3369">
        <w:rPr>
          <w:b/>
          <w:lang w:val="en-US"/>
        </w:rPr>
        <w:drawing>
          <wp:inline distT="0" distB="0" distL="0" distR="0" wp14:anchorId="31ECD2D1" wp14:editId="3EE0A567">
            <wp:extent cx="1949550" cy="14097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D7" w:rsidRDefault="006C01D7" w:rsidP="006C01D7">
      <w:pPr>
        <w:pStyle w:val="a0"/>
        <w:ind w:firstLine="0"/>
        <w:rPr>
          <w:b/>
        </w:rPr>
      </w:pPr>
      <w:r>
        <w:rPr>
          <w:b/>
        </w:rPr>
        <w:tab/>
        <w:t>Задание 2</w:t>
      </w:r>
    </w:p>
    <w:p w:rsidR="006C01D7" w:rsidRDefault="0016290B" w:rsidP="0016290B">
      <w:pPr>
        <w:pStyle w:val="a0"/>
        <w:spacing w:line="240" w:lineRule="auto"/>
        <w:ind w:firstLine="0"/>
        <w:rPr>
          <w:noProof/>
          <w:lang w:eastAsia="ru-RU"/>
        </w:rPr>
      </w:pPr>
      <w:r>
        <w:t xml:space="preserve">Используя функции </w:t>
      </w:r>
      <w:r>
        <w:rPr>
          <w:lang w:val="en-US"/>
        </w:rPr>
        <w:t>map</w:t>
      </w:r>
      <w:r>
        <w:t xml:space="preserve">, </w:t>
      </w:r>
      <w:r>
        <w:rPr>
          <w:lang w:val="en-US"/>
        </w:rPr>
        <w:t>filter</w:t>
      </w:r>
      <w:r>
        <w:t xml:space="preserve">, </w:t>
      </w:r>
      <w:r>
        <w:rPr>
          <w:lang w:val="en-US"/>
        </w:rPr>
        <w:t>foldl</w:t>
      </w:r>
      <w:r>
        <w:t xml:space="preserve">, </w:t>
      </w:r>
      <w:r>
        <w:rPr>
          <w:lang w:val="en-US"/>
        </w:rPr>
        <w:t>foldr</w:t>
      </w:r>
      <w:r>
        <w:t xml:space="preserve">, </w:t>
      </w:r>
      <w:r>
        <w:rPr>
          <w:lang w:val="en-US"/>
        </w:rPr>
        <w:t>takeWhile</w:t>
      </w:r>
      <w:r>
        <w:t xml:space="preserve">, </w:t>
      </w:r>
      <w:r>
        <w:rPr>
          <w:lang w:val="en-US"/>
        </w:rPr>
        <w:t>dropWhile</w:t>
      </w:r>
      <w:r>
        <w:t xml:space="preserve">, </w:t>
      </w:r>
      <w:r>
        <w:rPr>
          <w:lang w:val="en-US"/>
        </w:rPr>
        <w:t>break</w:t>
      </w:r>
      <w:r>
        <w:t xml:space="preserve">, </w:t>
      </w:r>
      <w:r>
        <w:rPr>
          <w:lang w:val="en-US"/>
        </w:rPr>
        <w:t>span</w:t>
      </w:r>
      <w:r>
        <w:t xml:space="preserve">, </w:t>
      </w:r>
      <w:r>
        <w:rPr>
          <w:lang w:val="en-US"/>
        </w:rPr>
        <w:t>splitAt</w:t>
      </w:r>
      <w:r>
        <w:t xml:space="preserve"> напишите функцию, решающую задачу.</w:t>
      </w:r>
    </w:p>
    <w:p w:rsidR="0016290B" w:rsidRDefault="0016290B" w:rsidP="0016290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а) по заданному списку строк все начальные прописные символы преобразовать в строчные</w:t>
      </w:r>
    </w:p>
    <w:p w:rsidR="0016290B" w:rsidRDefault="0016290B" w:rsidP="0016290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б) полученный список отсортировать по длине слов                  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16290B" w:rsidTr="0016290B">
        <w:tc>
          <w:tcPr>
            <w:tcW w:w="9911" w:type="dxa"/>
          </w:tcPr>
          <w:p w:rsidR="0016290B" w:rsidRPr="0016290B" w:rsidRDefault="0016290B" w:rsidP="0016290B">
            <w:pPr>
              <w:pStyle w:val="a0"/>
              <w:ind w:firstLine="0"/>
              <w:rPr>
                <w:lang w:val="en-US"/>
              </w:rPr>
            </w:pPr>
            <w:r w:rsidRPr="0016290B">
              <w:rPr>
                <w:lang w:val="en-US"/>
              </w:rPr>
              <w:t>import Debug.Trace</w:t>
            </w:r>
          </w:p>
          <w:p w:rsidR="0016290B" w:rsidRPr="0016290B" w:rsidRDefault="0016290B" w:rsidP="0016290B">
            <w:pPr>
              <w:pStyle w:val="a0"/>
              <w:ind w:firstLine="0"/>
              <w:rPr>
                <w:lang w:val="en-US"/>
              </w:rPr>
            </w:pPr>
            <w:r w:rsidRPr="0016290B">
              <w:rPr>
                <w:lang w:val="en-US"/>
              </w:rPr>
              <w:t>import Data.Char(digitToInt)</w:t>
            </w:r>
          </w:p>
          <w:p w:rsidR="0016290B" w:rsidRPr="0016290B" w:rsidRDefault="0016290B" w:rsidP="0016290B">
            <w:pPr>
              <w:pStyle w:val="a0"/>
              <w:ind w:firstLine="0"/>
              <w:rPr>
                <w:lang w:val="en-US"/>
              </w:rPr>
            </w:pPr>
            <w:r w:rsidRPr="0016290B">
              <w:rPr>
                <w:lang w:val="en-US"/>
              </w:rPr>
              <w:t>import Data.Char</w:t>
            </w:r>
          </w:p>
          <w:p w:rsidR="0016290B" w:rsidRPr="0016290B" w:rsidRDefault="0016290B" w:rsidP="0016290B">
            <w:pPr>
              <w:pStyle w:val="a0"/>
              <w:ind w:firstLine="0"/>
              <w:rPr>
                <w:lang w:val="en-US"/>
              </w:rPr>
            </w:pPr>
            <w:r w:rsidRPr="0016290B">
              <w:rPr>
                <w:lang w:val="en-US"/>
              </w:rPr>
              <w:t>import Data.List</w:t>
            </w:r>
          </w:p>
          <w:p w:rsidR="0016290B" w:rsidRPr="0016290B" w:rsidRDefault="0016290B" w:rsidP="0016290B">
            <w:pPr>
              <w:pStyle w:val="a0"/>
              <w:ind w:firstLine="0"/>
              <w:rPr>
                <w:lang w:val="en-US"/>
              </w:rPr>
            </w:pPr>
            <w:r w:rsidRPr="0016290B">
              <w:rPr>
                <w:lang w:val="en-US"/>
              </w:rPr>
              <w:t>fwToLower :: [String] -&gt; [String]</w:t>
            </w:r>
          </w:p>
          <w:p w:rsidR="0016290B" w:rsidRPr="0016290B" w:rsidRDefault="0016290B" w:rsidP="0016290B">
            <w:pPr>
              <w:pStyle w:val="a0"/>
              <w:ind w:firstLine="0"/>
              <w:rPr>
                <w:lang w:val="en-US"/>
              </w:rPr>
            </w:pPr>
            <w:r w:rsidRPr="0016290B">
              <w:rPr>
                <w:lang w:val="en-US"/>
              </w:rPr>
              <w:t>sortStrings :: [String] -&gt; [String]</w:t>
            </w:r>
          </w:p>
          <w:p w:rsidR="0016290B" w:rsidRPr="0016290B" w:rsidRDefault="0016290B" w:rsidP="0016290B">
            <w:pPr>
              <w:pStyle w:val="a0"/>
              <w:ind w:firstLine="0"/>
              <w:rPr>
                <w:lang w:val="en-US"/>
              </w:rPr>
            </w:pPr>
            <w:r w:rsidRPr="0016290B">
              <w:rPr>
                <w:lang w:val="en-US"/>
              </w:rPr>
              <w:t>filterB str s = filter (\a -&gt; length a &gt;= length s) str</w:t>
            </w:r>
          </w:p>
          <w:p w:rsidR="0016290B" w:rsidRPr="0016290B" w:rsidRDefault="0016290B" w:rsidP="0016290B">
            <w:pPr>
              <w:pStyle w:val="a0"/>
              <w:ind w:firstLine="0"/>
              <w:rPr>
                <w:lang w:val="en-US"/>
              </w:rPr>
            </w:pPr>
            <w:r w:rsidRPr="0016290B">
              <w:rPr>
                <w:lang w:val="en-US"/>
              </w:rPr>
              <w:t>filterS str s = filter (\a -&gt; length a &lt; length s) str</w:t>
            </w:r>
          </w:p>
          <w:p w:rsidR="0016290B" w:rsidRPr="0016290B" w:rsidRDefault="0016290B" w:rsidP="0016290B">
            <w:pPr>
              <w:pStyle w:val="a0"/>
              <w:ind w:firstLine="0"/>
              <w:rPr>
                <w:lang w:val="en-US"/>
              </w:rPr>
            </w:pPr>
            <w:r w:rsidRPr="0016290B">
              <w:rPr>
                <w:lang w:val="en-US"/>
              </w:rPr>
              <w:t>sortStrings [] = []</w:t>
            </w:r>
          </w:p>
          <w:p w:rsidR="0016290B" w:rsidRPr="0016290B" w:rsidRDefault="0016290B" w:rsidP="0016290B">
            <w:pPr>
              <w:pStyle w:val="a0"/>
              <w:ind w:firstLine="0"/>
              <w:rPr>
                <w:lang w:val="en-US"/>
              </w:rPr>
            </w:pPr>
            <w:r w:rsidRPr="0016290B">
              <w:rPr>
                <w:lang w:val="en-US"/>
              </w:rPr>
              <w:t>sortStrings (h:ts) = (sortStrings (filterS ts h)) ++ [h] ++ (sortStrings (filterB ts h))</w:t>
            </w:r>
            <w:r w:rsidRPr="0016290B">
              <w:rPr>
                <w:lang w:val="en-US"/>
              </w:rPr>
              <w:tab/>
            </w:r>
            <w:r w:rsidRPr="0016290B">
              <w:rPr>
                <w:lang w:val="en-US"/>
              </w:rPr>
              <w:tab/>
              <w:t xml:space="preserve">   </w:t>
            </w:r>
          </w:p>
          <w:p w:rsidR="0016290B" w:rsidRPr="0016290B" w:rsidRDefault="0016290B" w:rsidP="0016290B">
            <w:pPr>
              <w:pStyle w:val="a0"/>
              <w:ind w:firstLine="0"/>
              <w:rPr>
                <w:lang w:val="en-US"/>
              </w:rPr>
            </w:pPr>
            <w:r w:rsidRPr="0016290B">
              <w:rPr>
                <w:lang w:val="en-US"/>
              </w:rPr>
              <w:t>fwToLower str = map (\(h:st) -&gt; (toLower h):st) str</w:t>
            </w:r>
          </w:p>
          <w:p w:rsidR="0016290B" w:rsidRPr="0016290B" w:rsidRDefault="0016290B" w:rsidP="0016290B">
            <w:pPr>
              <w:pStyle w:val="a0"/>
              <w:ind w:firstLine="0"/>
              <w:rPr>
                <w:lang w:val="en-US"/>
              </w:rPr>
            </w:pPr>
            <w:r w:rsidRPr="0016290B">
              <w:rPr>
                <w:lang w:val="en-US"/>
              </w:rPr>
              <w:lastRenderedPageBreak/>
              <w:t>doThing :: [String] -&gt; [String]</w:t>
            </w:r>
          </w:p>
          <w:p w:rsidR="0016290B" w:rsidRPr="0016290B" w:rsidRDefault="0016290B" w:rsidP="0016290B">
            <w:pPr>
              <w:pStyle w:val="a0"/>
              <w:ind w:firstLine="0"/>
              <w:rPr>
                <w:lang w:val="en-US"/>
              </w:rPr>
            </w:pPr>
            <w:r w:rsidRPr="0016290B">
              <w:rPr>
                <w:lang w:val="en-US"/>
              </w:rPr>
              <w:t>doThing a =  sortStrings (fwToLower a)</w:t>
            </w:r>
          </w:p>
          <w:p w:rsidR="0016290B" w:rsidRDefault="0016290B" w:rsidP="0016290B">
            <w:pPr>
              <w:pStyle w:val="a0"/>
              <w:ind w:firstLine="0"/>
              <w:rPr>
                <w:b/>
              </w:rPr>
            </w:pPr>
            <w:r w:rsidRPr="0016290B">
              <w:t>main a = doThing a</w:t>
            </w:r>
            <w:r>
              <w:rPr>
                <w:b/>
              </w:rPr>
              <w:t xml:space="preserve"> </w:t>
            </w:r>
          </w:p>
        </w:tc>
      </w:tr>
    </w:tbl>
    <w:p w:rsidR="006C01D7" w:rsidRDefault="0016290B" w:rsidP="006C01D7">
      <w:pPr>
        <w:pStyle w:val="a0"/>
        <w:ind w:firstLine="0"/>
        <w:rPr>
          <w:b/>
          <w:lang w:val="en-US"/>
        </w:rPr>
      </w:pPr>
      <w:r w:rsidRPr="0016290B">
        <w:rPr>
          <w:b/>
          <w:lang w:val="en-US"/>
        </w:rPr>
        <w:lastRenderedPageBreak/>
        <w:drawing>
          <wp:inline distT="0" distB="0" distL="0" distR="0" wp14:anchorId="27988F14" wp14:editId="3795AF30">
            <wp:extent cx="3422826" cy="336567"/>
            <wp:effectExtent l="0" t="0" r="635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D7" w:rsidRDefault="006C01D7" w:rsidP="006C01D7">
      <w:pPr>
        <w:pStyle w:val="a0"/>
        <w:ind w:firstLine="0"/>
        <w:rPr>
          <w:b/>
        </w:rPr>
      </w:pPr>
      <w:r>
        <w:rPr>
          <w:b/>
          <w:lang w:val="en-US"/>
        </w:rPr>
        <w:tab/>
      </w:r>
      <w:r>
        <w:rPr>
          <w:b/>
        </w:rPr>
        <w:t>Задание 3</w:t>
      </w:r>
    </w:p>
    <w:p w:rsidR="004D78BF" w:rsidRDefault="004D78BF" w:rsidP="004D78BF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заданного отображения Р найти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781300" cy="2476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1D7" w:rsidRPr="004D78BF" w:rsidRDefault="004D78BF" w:rsidP="004D78BF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(можно использовать функции </w:t>
      </w:r>
      <w:r>
        <w:rPr>
          <w:sz w:val="28"/>
          <w:szCs w:val="28"/>
          <w:lang w:val="en-US"/>
        </w:rPr>
        <w:t>zip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unzip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zipWith</w:t>
      </w:r>
      <w:r>
        <w:rPr>
          <w:sz w:val="28"/>
          <w:szCs w:val="28"/>
        </w:rPr>
        <w:t xml:space="preserve"> в дополнение к предыдущим, также допускается использование генератора списков). </w:t>
      </w:r>
    </w:p>
    <w:p w:rsidR="006C01D7" w:rsidRDefault="004D78BF" w:rsidP="006C01D7">
      <w:pPr>
        <w:pStyle w:val="a0"/>
        <w:ind w:firstLine="0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2101850" cy="190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4D78BF" w:rsidRPr="004D78BF" w:rsidTr="004D78BF">
        <w:tc>
          <w:tcPr>
            <w:tcW w:w="9911" w:type="dxa"/>
          </w:tcPr>
          <w:p w:rsidR="004D78BF" w:rsidRPr="004D78BF" w:rsidRDefault="004D78BF" w:rsidP="004D78BF">
            <w:pPr>
              <w:pStyle w:val="a0"/>
              <w:ind w:firstLine="0"/>
              <w:rPr>
                <w:lang w:val="en-US"/>
              </w:rPr>
            </w:pPr>
            <w:r w:rsidRPr="004D78BF">
              <w:rPr>
                <w:lang w:val="en-US"/>
              </w:rPr>
              <w:t>import Debug.Trace</w:t>
            </w:r>
          </w:p>
          <w:p w:rsidR="004D78BF" w:rsidRPr="004D78BF" w:rsidRDefault="004D78BF" w:rsidP="004D78BF">
            <w:pPr>
              <w:pStyle w:val="a0"/>
              <w:ind w:firstLine="0"/>
              <w:rPr>
                <w:lang w:val="en-US"/>
              </w:rPr>
            </w:pPr>
            <w:r w:rsidRPr="004D78BF">
              <w:rPr>
                <w:lang w:val="en-US"/>
              </w:rPr>
              <w:t>import Data.List</w:t>
            </w:r>
          </w:p>
          <w:p w:rsidR="004D78BF" w:rsidRPr="004D78BF" w:rsidRDefault="004D78BF" w:rsidP="004D78BF">
            <w:pPr>
              <w:pStyle w:val="a0"/>
              <w:ind w:firstLine="0"/>
              <w:rPr>
                <w:lang w:val="en-US"/>
              </w:rPr>
            </w:pPr>
            <w:r w:rsidRPr="004D78BF">
              <w:rPr>
                <w:lang w:val="en-US"/>
              </w:rPr>
              <w:t>p1 :: [(Char, Char)] -&gt; [(Char, Char)]</w:t>
            </w:r>
          </w:p>
          <w:p w:rsidR="004D78BF" w:rsidRPr="004D78BF" w:rsidRDefault="004D78BF" w:rsidP="004D78BF">
            <w:pPr>
              <w:pStyle w:val="a0"/>
              <w:ind w:firstLine="0"/>
              <w:rPr>
                <w:lang w:val="en-US"/>
              </w:rPr>
            </w:pPr>
            <w:r w:rsidRPr="004D78BF">
              <w:rPr>
                <w:lang w:val="en-US"/>
              </w:rPr>
              <w:t>p2 :: [(Char, Char)] -&gt; [(Char, Char)]</w:t>
            </w:r>
          </w:p>
          <w:p w:rsidR="004D78BF" w:rsidRPr="004D78BF" w:rsidRDefault="004D78BF" w:rsidP="004D78BF">
            <w:pPr>
              <w:pStyle w:val="a0"/>
              <w:ind w:firstLine="0"/>
              <w:rPr>
                <w:lang w:val="en-US"/>
              </w:rPr>
            </w:pPr>
            <w:r w:rsidRPr="004D78BF">
              <w:rPr>
                <w:lang w:val="en-US"/>
              </w:rPr>
              <w:t>p3 :: [(Char, Char)] -&gt; [(Char, Char)]</w:t>
            </w:r>
          </w:p>
          <w:p w:rsidR="004D78BF" w:rsidRPr="004D78BF" w:rsidRDefault="004D78BF" w:rsidP="004D78BF">
            <w:pPr>
              <w:pStyle w:val="a0"/>
              <w:ind w:firstLine="0"/>
              <w:rPr>
                <w:lang w:val="en-US"/>
              </w:rPr>
            </w:pPr>
            <w:r w:rsidRPr="004D78BF">
              <w:rPr>
                <w:lang w:val="en-US"/>
              </w:rPr>
              <w:t>p4 :: [(Char, Char)] -&gt; [(Char, Char)]</w:t>
            </w:r>
          </w:p>
          <w:p w:rsidR="004D78BF" w:rsidRPr="004D78BF" w:rsidRDefault="004D78BF" w:rsidP="004D78BF">
            <w:pPr>
              <w:pStyle w:val="a0"/>
              <w:ind w:firstLine="0"/>
              <w:rPr>
                <w:lang w:val="en-US"/>
              </w:rPr>
            </w:pPr>
            <w:r w:rsidRPr="004D78BF">
              <w:rPr>
                <w:lang w:val="en-US"/>
              </w:rPr>
              <w:t>p1 x = zip ((snd.unzip) x) ((fst.unzip) x)</w:t>
            </w:r>
          </w:p>
          <w:p w:rsidR="004D78BF" w:rsidRPr="004D78BF" w:rsidRDefault="004D78BF" w:rsidP="004D78BF">
            <w:pPr>
              <w:pStyle w:val="a0"/>
              <w:ind w:firstLine="0"/>
              <w:rPr>
                <w:lang w:val="en-US"/>
              </w:rPr>
            </w:pPr>
            <w:r w:rsidRPr="004D78BF">
              <w:rPr>
                <w:lang w:val="en-US"/>
              </w:rPr>
              <w:t>p2 x= nub [(a,c) | (a,b) &lt;- x, (b,c) &lt;- x]</w:t>
            </w:r>
          </w:p>
          <w:p w:rsidR="004D78BF" w:rsidRPr="004D78BF" w:rsidRDefault="004D78BF" w:rsidP="004D78BF">
            <w:pPr>
              <w:pStyle w:val="a0"/>
              <w:ind w:firstLine="0"/>
              <w:rPr>
                <w:lang w:val="en-US"/>
              </w:rPr>
            </w:pPr>
            <w:r w:rsidRPr="004D78BF">
              <w:rPr>
                <w:lang w:val="en-US"/>
              </w:rPr>
              <w:t>p3 x= nub [(a,c) | (a,b) &lt;- p1 x, (b,c) &lt;- x]</w:t>
            </w:r>
          </w:p>
          <w:p w:rsidR="004D78BF" w:rsidRPr="004D78BF" w:rsidRDefault="004D78BF" w:rsidP="004D78BF">
            <w:pPr>
              <w:pStyle w:val="a0"/>
              <w:ind w:firstLine="0"/>
              <w:rPr>
                <w:lang w:val="en-US"/>
              </w:rPr>
            </w:pPr>
            <w:r w:rsidRPr="004D78BF">
              <w:rPr>
                <w:lang w:val="en-US"/>
              </w:rPr>
              <w:t>p4 x = nub [(a,b) | a &lt;- (snd (unzip (p3 x))),</w:t>
            </w:r>
          </w:p>
          <w:p w:rsidR="004D78BF" w:rsidRPr="004D78BF" w:rsidRDefault="004D78BF" w:rsidP="004D78BF">
            <w:pPr>
              <w:pStyle w:val="a0"/>
              <w:rPr>
                <w:lang w:val="en-US"/>
              </w:rPr>
            </w:pPr>
            <w:r w:rsidRPr="004D78BF">
              <w:rPr>
                <w:lang w:val="en-US"/>
              </w:rPr>
              <w:t xml:space="preserve">                    b &lt;- (fst (unzip (p2 x)))]</w:t>
            </w:r>
          </w:p>
          <w:p w:rsidR="004D78BF" w:rsidRPr="004D78BF" w:rsidRDefault="004D78BF" w:rsidP="004D78BF">
            <w:pPr>
              <w:pStyle w:val="a0"/>
              <w:ind w:firstLine="0"/>
              <w:rPr>
                <w:lang w:val="en-US"/>
              </w:rPr>
            </w:pPr>
            <w:r w:rsidRPr="004D78BF">
              <w:rPr>
                <w:lang w:val="en-US"/>
              </w:rPr>
              <w:t>main1 = p1 a</w:t>
            </w:r>
          </w:p>
          <w:p w:rsidR="004D78BF" w:rsidRPr="004D78BF" w:rsidRDefault="004D78BF" w:rsidP="004D78BF">
            <w:pPr>
              <w:pStyle w:val="a0"/>
              <w:ind w:firstLine="0"/>
              <w:rPr>
                <w:lang w:val="en-US"/>
              </w:rPr>
            </w:pPr>
            <w:r w:rsidRPr="004D78BF">
              <w:rPr>
                <w:lang w:val="en-US"/>
              </w:rPr>
              <w:t>main2 = p2 a</w:t>
            </w:r>
          </w:p>
          <w:p w:rsidR="004D78BF" w:rsidRPr="004D78BF" w:rsidRDefault="004D78BF" w:rsidP="004D78BF">
            <w:pPr>
              <w:pStyle w:val="a0"/>
              <w:ind w:firstLine="0"/>
              <w:rPr>
                <w:lang w:val="en-US"/>
              </w:rPr>
            </w:pPr>
            <w:r w:rsidRPr="004D78BF">
              <w:rPr>
                <w:lang w:val="en-US"/>
              </w:rPr>
              <w:t xml:space="preserve">main3 = p3 a </w:t>
            </w:r>
          </w:p>
          <w:p w:rsidR="004D78BF" w:rsidRPr="004D78BF" w:rsidRDefault="004D78BF" w:rsidP="004D78BF">
            <w:pPr>
              <w:pStyle w:val="a0"/>
              <w:ind w:firstLine="0"/>
              <w:rPr>
                <w:lang w:val="en-US"/>
              </w:rPr>
            </w:pPr>
            <w:r w:rsidRPr="004D78BF">
              <w:rPr>
                <w:lang w:val="en-US"/>
              </w:rPr>
              <w:t xml:space="preserve">main4 = p4 a </w:t>
            </w:r>
          </w:p>
          <w:p w:rsidR="004D78BF" w:rsidRPr="004D78BF" w:rsidRDefault="004D78BF" w:rsidP="004D78BF">
            <w:pPr>
              <w:pStyle w:val="a0"/>
              <w:ind w:firstLine="0"/>
              <w:rPr>
                <w:b/>
                <w:lang w:val="en-US"/>
              </w:rPr>
            </w:pPr>
            <w:r w:rsidRPr="004D78BF">
              <w:rPr>
                <w:lang w:val="en-US"/>
              </w:rPr>
              <w:t>a = [('e','b'), ('b','c'), ('c','c'), ('c','e'), ('e','e')]</w:t>
            </w:r>
          </w:p>
        </w:tc>
      </w:tr>
    </w:tbl>
    <w:p w:rsidR="006C01D7" w:rsidRPr="004D78BF" w:rsidRDefault="006C01D7" w:rsidP="006C01D7">
      <w:pPr>
        <w:pStyle w:val="a0"/>
        <w:ind w:firstLine="0"/>
        <w:rPr>
          <w:b/>
          <w:lang w:val="en-US"/>
        </w:rPr>
      </w:pPr>
    </w:p>
    <w:p w:rsidR="006C01D7" w:rsidRPr="00AE3BA9" w:rsidRDefault="008F462B" w:rsidP="006C01D7">
      <w:pPr>
        <w:pStyle w:val="a0"/>
        <w:ind w:firstLine="0"/>
        <w:rPr>
          <w:b/>
        </w:rPr>
      </w:pPr>
      <w:r w:rsidRPr="008F462B">
        <w:rPr>
          <w:b/>
        </w:rPr>
        <w:lastRenderedPageBreak/>
        <w:drawing>
          <wp:inline distT="0" distB="0" distL="0" distR="0" wp14:anchorId="33F4C7E2" wp14:editId="106D5316">
            <wp:extent cx="6299835" cy="1121410"/>
            <wp:effectExtent l="0" t="0" r="5715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3F" w:rsidRDefault="00AE3BA9" w:rsidP="006C01D7">
      <w:pPr>
        <w:pStyle w:val="a0"/>
        <w:ind w:firstLine="0"/>
        <w:rPr>
          <w:b/>
        </w:rPr>
      </w:pPr>
      <w:r>
        <w:rPr>
          <w:b/>
        </w:rPr>
        <w:tab/>
      </w:r>
    </w:p>
    <w:p w:rsidR="007B5F3F" w:rsidRDefault="007B5F3F" w:rsidP="006C01D7">
      <w:pPr>
        <w:pStyle w:val="a0"/>
        <w:ind w:firstLine="0"/>
        <w:rPr>
          <w:b/>
        </w:rPr>
      </w:pPr>
    </w:p>
    <w:p w:rsidR="007B5F3F" w:rsidRDefault="007B5F3F" w:rsidP="006C01D7">
      <w:pPr>
        <w:pStyle w:val="a0"/>
        <w:ind w:firstLine="0"/>
        <w:rPr>
          <w:b/>
        </w:rPr>
      </w:pPr>
    </w:p>
    <w:p w:rsidR="007B5F3F" w:rsidRDefault="007B5F3F" w:rsidP="006C01D7">
      <w:pPr>
        <w:pStyle w:val="a0"/>
        <w:ind w:firstLine="0"/>
        <w:rPr>
          <w:b/>
        </w:rPr>
      </w:pPr>
    </w:p>
    <w:p w:rsidR="007B5F3F" w:rsidRDefault="007B5F3F" w:rsidP="006C01D7">
      <w:pPr>
        <w:pStyle w:val="a0"/>
        <w:ind w:firstLine="0"/>
        <w:rPr>
          <w:b/>
        </w:rPr>
      </w:pPr>
    </w:p>
    <w:p w:rsidR="006C01D7" w:rsidRDefault="00AE3BA9" w:rsidP="007B5F3F">
      <w:pPr>
        <w:pStyle w:val="a0"/>
        <w:ind w:firstLine="709"/>
        <w:rPr>
          <w:b/>
        </w:rPr>
      </w:pPr>
      <w:r>
        <w:rPr>
          <w:b/>
        </w:rPr>
        <w:t>Задание 4</w:t>
      </w:r>
    </w:p>
    <w:p w:rsidR="008F462B" w:rsidRDefault="008F462B" w:rsidP="008F462B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 список предикатов двух переменных:</w:t>
      </w:r>
    </w:p>
    <w:p w:rsidR="008F462B" w:rsidRDefault="008F462B" w:rsidP="008F462B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Р1(х,у)=”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– четное число”,</w:t>
      </w:r>
    </w:p>
    <w:p w:rsidR="008F462B" w:rsidRDefault="008F462B" w:rsidP="008F462B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2 (х,у)=”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&gt;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”,</w:t>
      </w:r>
    </w:p>
    <w:p w:rsidR="008F462B" w:rsidRDefault="008F462B" w:rsidP="008F462B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 (х,у)=”</w:t>
      </w:r>
      <w:r>
        <w:rPr>
          <w:sz w:val="28"/>
          <w:szCs w:val="28"/>
          <w:lang w:val="en-US"/>
        </w:rPr>
        <w:t>x</w:t>
      </w:r>
      <w:r w:rsidRPr="008F46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 w:rsidRPr="008F462B">
        <w:rPr>
          <w:sz w:val="28"/>
          <w:szCs w:val="28"/>
        </w:rPr>
        <w:t xml:space="preserve"> </w:t>
      </w:r>
      <w:r>
        <w:rPr>
          <w:sz w:val="28"/>
          <w:szCs w:val="28"/>
        </w:rPr>
        <w:t>имеют одинаковые остатки от деления на 4”,</w:t>
      </w:r>
    </w:p>
    <w:p w:rsidR="008F462B" w:rsidRDefault="008F462B" w:rsidP="008F462B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4 (х,у)=”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+2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&lt;8”,</w:t>
      </w:r>
    </w:p>
    <w:p w:rsidR="008F462B" w:rsidRDefault="008F462B" w:rsidP="008F462B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5 (х,у)=”</w:t>
      </w:r>
      <w:r>
        <w:rPr>
          <w:sz w:val="28"/>
          <w:szCs w:val="28"/>
          <w:lang w:val="en-US"/>
        </w:rPr>
        <w:t>max</w:t>
      </w:r>
      <w:r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} – нечетное число”,</w:t>
      </w:r>
    </w:p>
    <w:p w:rsidR="008F462B" w:rsidRPr="008F462B" w:rsidRDefault="008F462B" w:rsidP="008F462B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 список кортежей [(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)]. Написать функцию, имеющую аргументами эти два списка и решающую задачу. Рекомендуется использовать </w:t>
      </w:r>
      <w:r w:rsidRPr="008F462B">
        <w:rPr>
          <w:sz w:val="28"/>
          <w:szCs w:val="28"/>
        </w:rPr>
        <w:t xml:space="preserve">функции </w:t>
      </w:r>
      <w:r>
        <w:rPr>
          <w:sz w:val="28"/>
          <w:szCs w:val="28"/>
          <w:lang w:val="en-US"/>
        </w:rPr>
        <w:t>map</w:t>
      </w:r>
      <w:r w:rsidRPr="008F462B">
        <w:rPr>
          <w:sz w:val="28"/>
          <w:szCs w:val="28"/>
        </w:rPr>
        <w:t xml:space="preserve">, </w:t>
      </w:r>
      <w:r>
        <w:rPr>
          <w:sz w:val="28"/>
          <w:szCs w:val="28"/>
        </w:rPr>
        <w:t>foldl</w:t>
      </w:r>
      <w:r w:rsidRPr="008F462B">
        <w:rPr>
          <w:sz w:val="28"/>
          <w:szCs w:val="28"/>
        </w:rPr>
        <w:t>,</w:t>
      </w:r>
      <w:r>
        <w:rPr>
          <w:sz w:val="28"/>
          <w:szCs w:val="28"/>
        </w:rPr>
        <w:t xml:space="preserve"> foldr, and, or.</w:t>
      </w:r>
    </w:p>
    <w:p w:rsidR="00AE3BA9" w:rsidRPr="00AE3BA9" w:rsidRDefault="00AE3BA9" w:rsidP="008F462B">
      <w:pPr>
        <w:pStyle w:val="a0"/>
        <w:spacing w:line="240" w:lineRule="auto"/>
        <w:ind w:firstLine="0"/>
        <w:rPr>
          <w:b/>
        </w:rPr>
      </w:pPr>
    </w:p>
    <w:p w:rsidR="008F462B" w:rsidRDefault="008F462B" w:rsidP="008F462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Возвращает список  логических значений выражения </w:t>
      </w:r>
      <w:r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14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4pt;height:18pt" o:ole="">
            <v:imagedata r:id="rId13" o:title=""/>
          </v:shape>
          <o:OLEObject Type="Embed" ProgID="Equation.3" ShapeID="_x0000_i1029" DrawAspect="Content" ObjectID="_1733049340" r:id="rId14"/>
        </w:object>
      </w:r>
      <w:r>
        <w:rPr>
          <w:sz w:val="28"/>
          <w:szCs w:val="28"/>
        </w:rPr>
        <w:t>для каждого из предикатов.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8F462B" w:rsidRPr="008F462B" w:rsidTr="008F462B">
        <w:tc>
          <w:tcPr>
            <w:tcW w:w="9911" w:type="dxa"/>
          </w:tcPr>
          <w:p w:rsidR="008F462B" w:rsidRPr="008F462B" w:rsidRDefault="008F462B" w:rsidP="008F462B">
            <w:pPr>
              <w:pStyle w:val="a0"/>
              <w:ind w:firstLine="0"/>
              <w:rPr>
                <w:lang w:val="en-US"/>
              </w:rPr>
            </w:pPr>
            <w:r w:rsidRPr="008F462B">
              <w:rPr>
                <w:lang w:val="en-US"/>
              </w:rPr>
              <w:t>p1 :: (Int, Int) -&gt; Bool</w:t>
            </w:r>
          </w:p>
          <w:p w:rsidR="008F462B" w:rsidRPr="008F462B" w:rsidRDefault="008F462B" w:rsidP="008F462B">
            <w:pPr>
              <w:pStyle w:val="a0"/>
              <w:ind w:firstLine="0"/>
              <w:rPr>
                <w:lang w:val="en-US"/>
              </w:rPr>
            </w:pPr>
            <w:r w:rsidRPr="008F462B">
              <w:rPr>
                <w:lang w:val="en-US"/>
              </w:rPr>
              <w:t>p2 :: (Int, Int) -&gt; Bool</w:t>
            </w:r>
          </w:p>
          <w:p w:rsidR="008F462B" w:rsidRPr="008F462B" w:rsidRDefault="008F462B" w:rsidP="008F462B">
            <w:pPr>
              <w:pStyle w:val="a0"/>
              <w:ind w:firstLine="0"/>
              <w:rPr>
                <w:lang w:val="en-US"/>
              </w:rPr>
            </w:pPr>
            <w:r w:rsidRPr="008F462B">
              <w:rPr>
                <w:lang w:val="en-US"/>
              </w:rPr>
              <w:t>p3 :: (Int, Int) -&gt; Bool</w:t>
            </w:r>
          </w:p>
          <w:p w:rsidR="008F462B" w:rsidRPr="008F462B" w:rsidRDefault="008F462B" w:rsidP="008F462B">
            <w:pPr>
              <w:pStyle w:val="a0"/>
              <w:ind w:firstLine="0"/>
              <w:rPr>
                <w:lang w:val="en-US"/>
              </w:rPr>
            </w:pPr>
            <w:r w:rsidRPr="008F462B">
              <w:rPr>
                <w:lang w:val="en-US"/>
              </w:rPr>
              <w:t>p4 :: (Int, Int) -&gt; Bool</w:t>
            </w:r>
          </w:p>
          <w:p w:rsidR="008F462B" w:rsidRPr="008F462B" w:rsidRDefault="008F462B" w:rsidP="008F462B">
            <w:pPr>
              <w:pStyle w:val="a0"/>
              <w:ind w:firstLine="0"/>
              <w:rPr>
                <w:lang w:val="en-US"/>
              </w:rPr>
            </w:pPr>
            <w:r w:rsidRPr="008F462B">
              <w:rPr>
                <w:lang w:val="en-US"/>
              </w:rPr>
              <w:t>p5 :: (Int, Int) -&gt; Bool</w:t>
            </w:r>
          </w:p>
          <w:p w:rsidR="008F462B" w:rsidRPr="008F462B" w:rsidRDefault="008F462B" w:rsidP="008F462B">
            <w:pPr>
              <w:pStyle w:val="a0"/>
              <w:rPr>
                <w:lang w:val="en-US"/>
              </w:rPr>
            </w:pPr>
          </w:p>
          <w:p w:rsidR="008F462B" w:rsidRPr="008F462B" w:rsidRDefault="008F462B" w:rsidP="008F462B">
            <w:pPr>
              <w:pStyle w:val="a0"/>
              <w:ind w:firstLine="0"/>
              <w:rPr>
                <w:lang w:val="en-US"/>
              </w:rPr>
            </w:pPr>
            <w:r w:rsidRPr="008F462B">
              <w:rPr>
                <w:lang w:val="en-US"/>
              </w:rPr>
              <w:t>p1 (x,y) = mod (x+y) 2 == 0</w:t>
            </w:r>
          </w:p>
          <w:p w:rsidR="008F462B" w:rsidRPr="008F462B" w:rsidRDefault="008F462B" w:rsidP="008F462B">
            <w:pPr>
              <w:pStyle w:val="a0"/>
              <w:ind w:firstLine="0"/>
              <w:rPr>
                <w:lang w:val="en-US"/>
              </w:rPr>
            </w:pPr>
            <w:r w:rsidRPr="008F462B">
              <w:rPr>
                <w:lang w:val="en-US"/>
              </w:rPr>
              <w:lastRenderedPageBreak/>
              <w:t>p2 (x,y) = x&gt;y</w:t>
            </w:r>
          </w:p>
          <w:p w:rsidR="008F462B" w:rsidRPr="008F462B" w:rsidRDefault="008F462B" w:rsidP="008F462B">
            <w:pPr>
              <w:pStyle w:val="a0"/>
              <w:ind w:firstLine="0"/>
              <w:rPr>
                <w:lang w:val="en-US"/>
              </w:rPr>
            </w:pPr>
            <w:r w:rsidRPr="008F462B">
              <w:rPr>
                <w:lang w:val="en-US"/>
              </w:rPr>
              <w:t>p3 (x,y) = (mod x 4) == (mod y 4)</w:t>
            </w:r>
          </w:p>
          <w:p w:rsidR="008F462B" w:rsidRPr="008F462B" w:rsidRDefault="008F462B" w:rsidP="008F462B">
            <w:pPr>
              <w:pStyle w:val="a0"/>
              <w:ind w:firstLine="0"/>
              <w:rPr>
                <w:lang w:val="en-US"/>
              </w:rPr>
            </w:pPr>
            <w:r w:rsidRPr="008F462B">
              <w:rPr>
                <w:lang w:val="en-US"/>
              </w:rPr>
              <w:t>p4 (x,y) = x + 2 * y &lt; 8</w:t>
            </w:r>
          </w:p>
          <w:p w:rsidR="008F462B" w:rsidRPr="008F462B" w:rsidRDefault="008F462B" w:rsidP="008F462B">
            <w:pPr>
              <w:pStyle w:val="a0"/>
              <w:ind w:firstLine="0"/>
              <w:rPr>
                <w:lang w:val="en-US"/>
              </w:rPr>
            </w:pPr>
            <w:r w:rsidRPr="008F462B">
              <w:rPr>
                <w:lang w:val="en-US"/>
              </w:rPr>
              <w:t>p5 (x,y) = mod (max x y) 2 == 1</w:t>
            </w:r>
          </w:p>
          <w:p w:rsidR="008F462B" w:rsidRPr="008F462B" w:rsidRDefault="008F462B" w:rsidP="008F462B">
            <w:pPr>
              <w:pStyle w:val="a0"/>
              <w:ind w:firstLine="0"/>
              <w:rPr>
                <w:lang w:val="en-US"/>
              </w:rPr>
            </w:pPr>
            <w:r w:rsidRPr="008F462B">
              <w:rPr>
                <w:lang w:val="en-US"/>
              </w:rPr>
              <w:t>doThing :: [(Int, Int) -&gt; Bool] -&gt; [(Int, Int)] -&gt; [Bool]</w:t>
            </w:r>
          </w:p>
          <w:p w:rsidR="008F462B" w:rsidRPr="008F462B" w:rsidRDefault="008F462B" w:rsidP="008F462B">
            <w:pPr>
              <w:pStyle w:val="a0"/>
              <w:ind w:firstLine="0"/>
              <w:rPr>
                <w:lang w:val="en-US"/>
              </w:rPr>
            </w:pPr>
            <w:r w:rsidRPr="008F462B">
              <w:rPr>
                <w:lang w:val="en-US"/>
              </w:rPr>
              <w:t>doThing [] h = []</w:t>
            </w:r>
          </w:p>
          <w:p w:rsidR="008F462B" w:rsidRPr="008F462B" w:rsidRDefault="008F462B" w:rsidP="008F462B">
            <w:pPr>
              <w:pStyle w:val="a0"/>
              <w:ind w:firstLine="0"/>
              <w:rPr>
                <w:lang w:val="en-US"/>
              </w:rPr>
            </w:pPr>
            <w:r w:rsidRPr="008F462B">
              <w:rPr>
                <w:lang w:val="en-US"/>
              </w:rPr>
              <w:t>doThing (f:tf) h = (and (map f h)) : (doThing tf h)</w:t>
            </w:r>
          </w:p>
          <w:p w:rsidR="008F462B" w:rsidRPr="008F462B" w:rsidRDefault="008F462B" w:rsidP="008F462B">
            <w:pPr>
              <w:pStyle w:val="a0"/>
              <w:ind w:firstLine="0"/>
              <w:rPr>
                <w:lang w:val="en-US"/>
              </w:rPr>
            </w:pPr>
            <w:r w:rsidRPr="008F462B">
              <w:rPr>
                <w:lang w:val="en-US"/>
              </w:rPr>
              <w:t>doThing1 :: [(Int, Int) -&gt; Bool] -&gt; [(Int, Int)] -&gt; [Bool]</w:t>
            </w:r>
          </w:p>
          <w:p w:rsidR="008F462B" w:rsidRPr="008F462B" w:rsidRDefault="008F462B" w:rsidP="008F462B">
            <w:pPr>
              <w:pStyle w:val="a0"/>
              <w:ind w:firstLine="0"/>
              <w:rPr>
                <w:lang w:val="en-US"/>
              </w:rPr>
            </w:pPr>
            <w:r w:rsidRPr="008F462B">
              <w:rPr>
                <w:lang w:val="en-US"/>
              </w:rPr>
              <w:t>doThing1 t h = map (\a -&gt; (and (map a h))) t</w:t>
            </w:r>
          </w:p>
          <w:p w:rsidR="008F462B" w:rsidRPr="008F462B" w:rsidRDefault="008F462B" w:rsidP="008F462B">
            <w:pPr>
              <w:pStyle w:val="a0"/>
              <w:ind w:firstLine="0"/>
              <w:rPr>
                <w:b/>
                <w:lang w:val="en-US"/>
              </w:rPr>
            </w:pPr>
            <w:r w:rsidRPr="008F462B">
              <w:rPr>
                <w:lang w:val="en-US"/>
              </w:rPr>
              <w:t>main x = doThing1 [p1, p2, p3, p4, p5] x</w:t>
            </w:r>
          </w:p>
        </w:tc>
      </w:tr>
    </w:tbl>
    <w:p w:rsidR="006C01D7" w:rsidRPr="008F462B" w:rsidRDefault="006C01D7" w:rsidP="006C01D7">
      <w:pPr>
        <w:pStyle w:val="a0"/>
        <w:ind w:firstLine="0"/>
        <w:rPr>
          <w:b/>
          <w:lang w:val="en-US"/>
        </w:rPr>
      </w:pPr>
    </w:p>
    <w:p w:rsidR="007B5F3F" w:rsidRDefault="00C7642C" w:rsidP="006C01D7">
      <w:pPr>
        <w:pStyle w:val="a0"/>
        <w:ind w:firstLine="0"/>
        <w:rPr>
          <w:b/>
        </w:rPr>
      </w:pPr>
      <w:r w:rsidRPr="00C7642C">
        <w:rPr>
          <w:b/>
        </w:rPr>
        <w:drawing>
          <wp:inline distT="0" distB="0" distL="0" distR="0" wp14:anchorId="5EF746E5" wp14:editId="2E587814">
            <wp:extent cx="2298818" cy="336567"/>
            <wp:effectExtent l="0" t="0" r="635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8818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3F" w:rsidRDefault="007B5F3F" w:rsidP="006C01D7">
      <w:pPr>
        <w:pStyle w:val="a0"/>
        <w:ind w:firstLine="0"/>
        <w:rPr>
          <w:b/>
        </w:rPr>
      </w:pPr>
      <w:r>
        <w:rPr>
          <w:b/>
        </w:rPr>
        <w:tab/>
        <w:t>Задание 5</w:t>
      </w:r>
    </w:p>
    <w:p w:rsidR="007B5F3F" w:rsidRDefault="00C7642C" w:rsidP="00C7642C">
      <w:pPr>
        <w:pStyle w:val="a0"/>
        <w:spacing w:line="240" w:lineRule="auto"/>
        <w:ind w:firstLine="0"/>
        <w:rPr>
          <w:b/>
        </w:rPr>
      </w:pPr>
      <w:r>
        <w:t>Используя ранее изученные функции, написать функцию(-ии), решающую задачу.</w:t>
      </w:r>
    </w:p>
    <w:p w:rsidR="007B5F3F" w:rsidRDefault="00C7642C" w:rsidP="00C7642C">
      <w:pPr>
        <w:pStyle w:val="a0"/>
        <w:spacing w:line="240" w:lineRule="auto"/>
        <w:ind w:firstLine="0"/>
        <w:rPr>
          <w:b/>
        </w:rPr>
      </w:pPr>
      <w:r>
        <w:t>Заданную строку разделить на список слов, считая разделителями пробелы или знаки пунктуации, их в список не включать.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C7642C" w:rsidRPr="00C7642C" w:rsidTr="00C7642C">
        <w:tc>
          <w:tcPr>
            <w:tcW w:w="9911" w:type="dxa"/>
          </w:tcPr>
          <w:p w:rsidR="00C7642C" w:rsidRPr="00C7642C" w:rsidRDefault="00C7642C" w:rsidP="00C7642C">
            <w:pPr>
              <w:pStyle w:val="a0"/>
              <w:ind w:firstLine="0"/>
            </w:pPr>
            <w:r w:rsidRPr="00C7642C">
              <w:t xml:space="preserve">import  Data.List </w:t>
            </w:r>
          </w:p>
          <w:p w:rsidR="00C7642C" w:rsidRPr="00C7642C" w:rsidRDefault="00C7642C" w:rsidP="00C7642C">
            <w:pPr>
              <w:pStyle w:val="a0"/>
              <w:ind w:firstLine="0"/>
              <w:rPr>
                <w:b/>
                <w:lang w:val="en-US"/>
              </w:rPr>
            </w:pPr>
            <w:r w:rsidRPr="00C7642C">
              <w:rPr>
                <w:lang w:val="en-US"/>
              </w:rPr>
              <w:t>main x = filter (\x -&gt; not (x == "")) (splitOneOf " ,.!?" x)</w:t>
            </w:r>
          </w:p>
        </w:tc>
      </w:tr>
    </w:tbl>
    <w:p w:rsidR="007B5F3F" w:rsidRDefault="00C7642C" w:rsidP="006C01D7">
      <w:pPr>
        <w:pStyle w:val="a0"/>
        <w:ind w:firstLine="0"/>
        <w:rPr>
          <w:b/>
          <w:lang w:val="en-US"/>
        </w:rPr>
      </w:pPr>
      <w:r w:rsidRPr="00C7642C">
        <w:rPr>
          <w:b/>
          <w:lang w:val="en-US"/>
        </w:rPr>
        <w:drawing>
          <wp:inline distT="0" distB="0" distL="0" distR="0" wp14:anchorId="53212AEB" wp14:editId="68469D5D">
            <wp:extent cx="2578233" cy="336567"/>
            <wp:effectExtent l="0" t="0" r="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3F" w:rsidRDefault="007B5F3F" w:rsidP="006C01D7">
      <w:pPr>
        <w:pStyle w:val="a0"/>
        <w:ind w:firstLine="0"/>
        <w:rPr>
          <w:b/>
          <w:lang w:val="en-US"/>
        </w:rPr>
      </w:pPr>
    </w:p>
    <w:p w:rsidR="007B5F3F" w:rsidRDefault="007B5F3F" w:rsidP="006C01D7">
      <w:pPr>
        <w:pStyle w:val="a0"/>
        <w:ind w:firstLine="0"/>
        <w:rPr>
          <w:b/>
          <w:lang w:val="en-US"/>
        </w:rPr>
      </w:pPr>
    </w:p>
    <w:p w:rsidR="007B5F3F" w:rsidRDefault="007B5F3F" w:rsidP="006C01D7">
      <w:pPr>
        <w:pStyle w:val="a0"/>
        <w:ind w:firstLine="0"/>
        <w:rPr>
          <w:b/>
        </w:rPr>
      </w:pPr>
      <w:r>
        <w:rPr>
          <w:b/>
          <w:lang w:val="en-US"/>
        </w:rPr>
        <w:tab/>
      </w:r>
      <w:r>
        <w:rPr>
          <w:b/>
        </w:rPr>
        <w:t>Задание 6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911970" w:rsidTr="00911970">
        <w:tc>
          <w:tcPr>
            <w:tcW w:w="9911" w:type="dxa"/>
          </w:tcPr>
          <w:p w:rsidR="00911970" w:rsidRPr="00911970" w:rsidRDefault="00911970" w:rsidP="00911970">
            <w:pPr>
              <w:pStyle w:val="a0"/>
              <w:ind w:firstLine="0"/>
              <w:rPr>
                <w:noProof/>
                <w:lang w:val="en-US" w:eastAsia="ru-RU"/>
              </w:rPr>
            </w:pPr>
            <w:r w:rsidRPr="00911970">
              <w:rPr>
                <w:noProof/>
                <w:lang w:val="en-US" w:eastAsia="ru-RU"/>
              </w:rPr>
              <w:t>p a = [ [x,y] | x &lt;- a, y &lt;- a, y &gt;= x, not(x==y)]</w:t>
            </w:r>
          </w:p>
          <w:p w:rsidR="00911970" w:rsidRDefault="00911970" w:rsidP="00911970">
            <w:pPr>
              <w:pStyle w:val="a0"/>
              <w:ind w:firstLine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main = p [1,3,5,10,15]</w:t>
            </w:r>
          </w:p>
        </w:tc>
      </w:tr>
    </w:tbl>
    <w:p w:rsidR="007B5F3F" w:rsidRPr="00911970" w:rsidRDefault="00911970" w:rsidP="006C01D7">
      <w:pPr>
        <w:pStyle w:val="a0"/>
        <w:ind w:firstLine="0"/>
        <w:rPr>
          <w:b/>
        </w:rPr>
      </w:pPr>
      <w:r w:rsidRPr="00911970">
        <w:rPr>
          <w:b/>
        </w:rPr>
        <w:drawing>
          <wp:inline distT="0" distB="0" distL="0" distR="0" wp14:anchorId="70C0839E" wp14:editId="4BCF330A">
            <wp:extent cx="5302523" cy="31116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F3F" w:rsidRPr="00911970" w:rsidSect="003C029C">
      <w:footerReference w:type="default" r:id="rId18"/>
      <w:pgSz w:w="11906" w:h="16838"/>
      <w:pgMar w:top="851" w:right="56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E30" w:rsidRDefault="00607E30" w:rsidP="0015367C">
      <w:pPr>
        <w:spacing w:after="0" w:line="240" w:lineRule="auto"/>
      </w:pPr>
      <w:r>
        <w:separator/>
      </w:r>
    </w:p>
  </w:endnote>
  <w:endnote w:type="continuationSeparator" w:id="0">
    <w:p w:rsidR="00607E30" w:rsidRDefault="00607E30" w:rsidP="00153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46D" w:rsidRDefault="0062246D" w:rsidP="0062246D">
    <w:pPr>
      <w:pStyle w:val="ac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36619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E30" w:rsidRDefault="00607E30" w:rsidP="0015367C">
      <w:pPr>
        <w:spacing w:after="0" w:line="240" w:lineRule="auto"/>
      </w:pPr>
      <w:r>
        <w:separator/>
      </w:r>
    </w:p>
  </w:footnote>
  <w:footnote w:type="continuationSeparator" w:id="0">
    <w:p w:rsidR="00607E30" w:rsidRDefault="00607E30" w:rsidP="001536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46DE3"/>
    <w:multiLevelType w:val="multilevel"/>
    <w:tmpl w:val="7D00110C"/>
    <w:lvl w:ilvl="0">
      <w:start w:val="1"/>
      <w:numFmt w:val="decimal"/>
      <w:lvlText w:val="%1.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77B202B"/>
    <w:multiLevelType w:val="multilevel"/>
    <w:tmpl w:val="941C8E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8E60119"/>
    <w:multiLevelType w:val="multilevel"/>
    <w:tmpl w:val="6EE26C36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4F5CBC"/>
    <w:multiLevelType w:val="multilevel"/>
    <w:tmpl w:val="E570A604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A66466"/>
    <w:multiLevelType w:val="hybridMultilevel"/>
    <w:tmpl w:val="D79035E8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17A961B4"/>
    <w:multiLevelType w:val="multilevel"/>
    <w:tmpl w:val="5204CD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95041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9B03C96"/>
    <w:multiLevelType w:val="hybridMultilevel"/>
    <w:tmpl w:val="739EDC3C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8" w15:restartNumberingAfterBreak="0">
    <w:nsid w:val="1D3D5502"/>
    <w:multiLevelType w:val="hybridMultilevel"/>
    <w:tmpl w:val="0184A680"/>
    <w:lvl w:ilvl="0" w:tplc="0419000D">
      <w:start w:val="1"/>
      <w:numFmt w:val="bullet"/>
      <w:lvlText w:val=""/>
      <w:lvlJc w:val="left"/>
      <w:pPr>
        <w:ind w:left="14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24C66DA0"/>
    <w:multiLevelType w:val="multilevel"/>
    <w:tmpl w:val="265CE9A2"/>
    <w:lvl w:ilvl="0">
      <w:start w:val="1"/>
      <w:numFmt w:val="decimal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5E048C2"/>
    <w:multiLevelType w:val="hybridMultilevel"/>
    <w:tmpl w:val="D8D867E0"/>
    <w:lvl w:ilvl="0" w:tplc="157691D0">
      <w:start w:val="1"/>
      <w:numFmt w:val="decimal"/>
      <w:lvlText w:val="%1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265B38B4"/>
    <w:multiLevelType w:val="multilevel"/>
    <w:tmpl w:val="F830CAC0"/>
    <w:lvl w:ilvl="0">
      <w:start w:val="1"/>
      <w:numFmt w:val="decimal"/>
      <w:lvlText w:val="%1."/>
      <w:lvlJc w:val="righ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82F3C54"/>
    <w:multiLevelType w:val="multilevel"/>
    <w:tmpl w:val="5204CD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83D60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8C83D59"/>
    <w:multiLevelType w:val="hybridMultilevel"/>
    <w:tmpl w:val="2D78C81A"/>
    <w:lvl w:ilvl="0" w:tplc="75F6D32C">
      <w:start w:val="1"/>
      <w:numFmt w:val="bullet"/>
      <w:lvlText w:val=""/>
      <w:lvlJc w:val="left"/>
      <w:pPr>
        <w:ind w:left="17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2CDB0824"/>
    <w:multiLevelType w:val="hybridMultilevel"/>
    <w:tmpl w:val="E0BE95F8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DD76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2FB7D48"/>
    <w:multiLevelType w:val="multilevel"/>
    <w:tmpl w:val="265CE9A2"/>
    <w:lvl w:ilvl="0">
      <w:start w:val="1"/>
      <w:numFmt w:val="decimal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34270029"/>
    <w:multiLevelType w:val="multilevel"/>
    <w:tmpl w:val="7D00110C"/>
    <w:lvl w:ilvl="0">
      <w:start w:val="1"/>
      <w:numFmt w:val="decimal"/>
      <w:lvlText w:val="%1.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34845923"/>
    <w:multiLevelType w:val="multilevel"/>
    <w:tmpl w:val="6046B46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691105D"/>
    <w:multiLevelType w:val="hybridMultilevel"/>
    <w:tmpl w:val="CD8041B8"/>
    <w:lvl w:ilvl="0" w:tplc="70D2C022">
      <w:start w:val="1"/>
      <w:numFmt w:val="bullet"/>
      <w:lvlText w:val=""/>
      <w:lvlJc w:val="left"/>
      <w:pPr>
        <w:ind w:left="30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21" w15:restartNumberingAfterBreak="0">
    <w:nsid w:val="3D871452"/>
    <w:multiLevelType w:val="multilevel"/>
    <w:tmpl w:val="265CE9A2"/>
    <w:lvl w:ilvl="0">
      <w:start w:val="1"/>
      <w:numFmt w:val="decimal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1BC7D4C"/>
    <w:multiLevelType w:val="hybridMultilevel"/>
    <w:tmpl w:val="25CEA192"/>
    <w:lvl w:ilvl="0" w:tplc="553E827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869C7"/>
    <w:multiLevelType w:val="multilevel"/>
    <w:tmpl w:val="7D00110C"/>
    <w:lvl w:ilvl="0">
      <w:start w:val="1"/>
      <w:numFmt w:val="decimal"/>
      <w:lvlText w:val="%1.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448B4D2B"/>
    <w:multiLevelType w:val="multilevel"/>
    <w:tmpl w:val="7D00110C"/>
    <w:lvl w:ilvl="0">
      <w:start w:val="1"/>
      <w:numFmt w:val="decimal"/>
      <w:lvlText w:val="%1.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45773835"/>
    <w:multiLevelType w:val="multilevel"/>
    <w:tmpl w:val="7D00110C"/>
    <w:lvl w:ilvl="0">
      <w:start w:val="1"/>
      <w:numFmt w:val="decimal"/>
      <w:lvlText w:val="%1.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480A5F48"/>
    <w:multiLevelType w:val="hybridMultilevel"/>
    <w:tmpl w:val="15E2CB52"/>
    <w:lvl w:ilvl="0" w:tplc="553E827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691A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9F32A61"/>
    <w:multiLevelType w:val="hybridMultilevel"/>
    <w:tmpl w:val="2352667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9" w15:restartNumberingAfterBreak="0">
    <w:nsid w:val="4B5C58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CA2323E"/>
    <w:multiLevelType w:val="multilevel"/>
    <w:tmpl w:val="265CE9A2"/>
    <w:lvl w:ilvl="0">
      <w:start w:val="1"/>
      <w:numFmt w:val="decimal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50522346"/>
    <w:multiLevelType w:val="multilevel"/>
    <w:tmpl w:val="7D00110C"/>
    <w:lvl w:ilvl="0">
      <w:start w:val="1"/>
      <w:numFmt w:val="decimal"/>
      <w:lvlText w:val="%1.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1527856"/>
    <w:multiLevelType w:val="hybridMultilevel"/>
    <w:tmpl w:val="A52E42C0"/>
    <w:lvl w:ilvl="0" w:tplc="70D2C022">
      <w:start w:val="1"/>
      <w:numFmt w:val="bullet"/>
      <w:lvlText w:val=""/>
      <w:lvlJc w:val="left"/>
      <w:pPr>
        <w:ind w:left="17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3" w15:restartNumberingAfterBreak="0">
    <w:nsid w:val="51A85DA3"/>
    <w:multiLevelType w:val="hybridMultilevel"/>
    <w:tmpl w:val="163406D8"/>
    <w:lvl w:ilvl="0" w:tplc="70D2C022">
      <w:start w:val="1"/>
      <w:numFmt w:val="bullet"/>
      <w:lvlText w:val=""/>
      <w:lvlJc w:val="left"/>
      <w:pPr>
        <w:ind w:left="30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4" w15:restartNumberingAfterBreak="0">
    <w:nsid w:val="534B38C1"/>
    <w:multiLevelType w:val="multilevel"/>
    <w:tmpl w:val="265CE9A2"/>
    <w:lvl w:ilvl="0">
      <w:start w:val="1"/>
      <w:numFmt w:val="decimal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59DE5B3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59EB5955"/>
    <w:multiLevelType w:val="multilevel"/>
    <w:tmpl w:val="A6CE9536"/>
    <w:lvl w:ilvl="0">
      <w:start w:val="1"/>
      <w:numFmt w:val="decimal"/>
      <w:pStyle w:val="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822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5B1E4F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F963D32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604E66D1"/>
    <w:multiLevelType w:val="multilevel"/>
    <w:tmpl w:val="265CE9A2"/>
    <w:lvl w:ilvl="0">
      <w:start w:val="1"/>
      <w:numFmt w:val="decimal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0" w15:restartNumberingAfterBreak="0">
    <w:nsid w:val="687A5E7E"/>
    <w:multiLevelType w:val="hybridMultilevel"/>
    <w:tmpl w:val="90CE951E"/>
    <w:lvl w:ilvl="0" w:tplc="70D2C022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E669DE"/>
    <w:multiLevelType w:val="multilevel"/>
    <w:tmpl w:val="265CE9A2"/>
    <w:lvl w:ilvl="0">
      <w:start w:val="1"/>
      <w:numFmt w:val="decimal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2" w15:restartNumberingAfterBreak="0">
    <w:nsid w:val="75465AA5"/>
    <w:multiLevelType w:val="multilevel"/>
    <w:tmpl w:val="941C8E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3" w15:restartNumberingAfterBreak="0">
    <w:nsid w:val="754772FF"/>
    <w:multiLevelType w:val="multilevel"/>
    <w:tmpl w:val="7D00110C"/>
    <w:lvl w:ilvl="0">
      <w:start w:val="1"/>
      <w:numFmt w:val="decimal"/>
      <w:lvlText w:val="%1.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4" w15:restartNumberingAfterBreak="0">
    <w:nsid w:val="76446595"/>
    <w:multiLevelType w:val="hybridMultilevel"/>
    <w:tmpl w:val="EC144F9A"/>
    <w:lvl w:ilvl="0" w:tplc="70D2C022">
      <w:start w:val="1"/>
      <w:numFmt w:val="bullet"/>
      <w:lvlText w:val=""/>
      <w:lvlJc w:val="left"/>
      <w:pPr>
        <w:ind w:left="19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5" w15:restartNumberingAfterBreak="0">
    <w:nsid w:val="79DD5845"/>
    <w:multiLevelType w:val="hybridMultilevel"/>
    <w:tmpl w:val="444A29DA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6" w15:restartNumberingAfterBreak="0">
    <w:nsid w:val="7A4F6A36"/>
    <w:multiLevelType w:val="hybridMultilevel"/>
    <w:tmpl w:val="02D04E70"/>
    <w:lvl w:ilvl="0" w:tplc="70D2C022">
      <w:start w:val="1"/>
      <w:numFmt w:val="bullet"/>
      <w:lvlText w:val=""/>
      <w:lvlJc w:val="left"/>
      <w:pPr>
        <w:ind w:left="19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36"/>
  </w:num>
  <w:num w:numId="4">
    <w:abstractNumId w:val="28"/>
  </w:num>
  <w:num w:numId="5">
    <w:abstractNumId w:val="36"/>
  </w:num>
  <w:num w:numId="6">
    <w:abstractNumId w:val="4"/>
  </w:num>
  <w:num w:numId="7">
    <w:abstractNumId w:val="38"/>
  </w:num>
  <w:num w:numId="8">
    <w:abstractNumId w:val="22"/>
  </w:num>
  <w:num w:numId="9">
    <w:abstractNumId w:val="26"/>
  </w:num>
  <w:num w:numId="10">
    <w:abstractNumId w:val="2"/>
  </w:num>
  <w:num w:numId="11">
    <w:abstractNumId w:val="34"/>
  </w:num>
  <w:num w:numId="12">
    <w:abstractNumId w:val="45"/>
  </w:num>
  <w:num w:numId="13">
    <w:abstractNumId w:val="40"/>
  </w:num>
  <w:num w:numId="14">
    <w:abstractNumId w:val="6"/>
  </w:num>
  <w:num w:numId="15">
    <w:abstractNumId w:val="1"/>
  </w:num>
  <w:num w:numId="16">
    <w:abstractNumId w:val="42"/>
  </w:num>
  <w:num w:numId="17">
    <w:abstractNumId w:val="19"/>
  </w:num>
  <w:num w:numId="18">
    <w:abstractNumId w:val="18"/>
  </w:num>
  <w:num w:numId="19">
    <w:abstractNumId w:val="14"/>
  </w:num>
  <w:num w:numId="20">
    <w:abstractNumId w:val="15"/>
  </w:num>
  <w:num w:numId="21">
    <w:abstractNumId w:val="37"/>
  </w:num>
  <w:num w:numId="22">
    <w:abstractNumId w:val="29"/>
  </w:num>
  <w:num w:numId="23">
    <w:abstractNumId w:val="27"/>
  </w:num>
  <w:num w:numId="24">
    <w:abstractNumId w:val="16"/>
  </w:num>
  <w:num w:numId="25">
    <w:abstractNumId w:val="9"/>
  </w:num>
  <w:num w:numId="26">
    <w:abstractNumId w:val="24"/>
  </w:num>
  <w:num w:numId="27">
    <w:abstractNumId w:val="23"/>
  </w:num>
  <w:num w:numId="28">
    <w:abstractNumId w:val="31"/>
  </w:num>
  <w:num w:numId="29">
    <w:abstractNumId w:val="43"/>
  </w:num>
  <w:num w:numId="30">
    <w:abstractNumId w:val="0"/>
  </w:num>
  <w:num w:numId="31">
    <w:abstractNumId w:val="25"/>
  </w:num>
  <w:num w:numId="32">
    <w:abstractNumId w:val="5"/>
  </w:num>
  <w:num w:numId="33">
    <w:abstractNumId w:val="12"/>
  </w:num>
  <w:num w:numId="34">
    <w:abstractNumId w:val="35"/>
  </w:num>
  <w:num w:numId="35">
    <w:abstractNumId w:val="17"/>
  </w:num>
  <w:num w:numId="36">
    <w:abstractNumId w:val="21"/>
  </w:num>
  <w:num w:numId="37">
    <w:abstractNumId w:val="13"/>
  </w:num>
  <w:num w:numId="38">
    <w:abstractNumId w:val="30"/>
  </w:num>
  <w:num w:numId="39">
    <w:abstractNumId w:val="39"/>
  </w:num>
  <w:num w:numId="40">
    <w:abstractNumId w:val="41"/>
  </w:num>
  <w:num w:numId="41">
    <w:abstractNumId w:val="11"/>
  </w:num>
  <w:num w:numId="42">
    <w:abstractNumId w:val="8"/>
  </w:num>
  <w:num w:numId="43">
    <w:abstractNumId w:val="32"/>
  </w:num>
  <w:num w:numId="44">
    <w:abstractNumId w:val="20"/>
  </w:num>
  <w:num w:numId="45">
    <w:abstractNumId w:val="33"/>
  </w:num>
  <w:num w:numId="46">
    <w:abstractNumId w:val="46"/>
  </w:num>
  <w:num w:numId="47">
    <w:abstractNumId w:val="44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1D7"/>
    <w:rsid w:val="000644B2"/>
    <w:rsid w:val="0012434D"/>
    <w:rsid w:val="001301C5"/>
    <w:rsid w:val="0015367C"/>
    <w:rsid w:val="0016290B"/>
    <w:rsid w:val="0019626E"/>
    <w:rsid w:val="001B34FB"/>
    <w:rsid w:val="001B3EBA"/>
    <w:rsid w:val="001F2CE2"/>
    <w:rsid w:val="00226DEF"/>
    <w:rsid w:val="00235EEE"/>
    <w:rsid w:val="00271C04"/>
    <w:rsid w:val="002A1732"/>
    <w:rsid w:val="002E05DF"/>
    <w:rsid w:val="002F73A1"/>
    <w:rsid w:val="003160BB"/>
    <w:rsid w:val="0036619B"/>
    <w:rsid w:val="00384D86"/>
    <w:rsid w:val="003A3CB7"/>
    <w:rsid w:val="003C029C"/>
    <w:rsid w:val="003C2AFB"/>
    <w:rsid w:val="004705CB"/>
    <w:rsid w:val="00480EAB"/>
    <w:rsid w:val="004C7438"/>
    <w:rsid w:val="004D78BF"/>
    <w:rsid w:val="005E5ED2"/>
    <w:rsid w:val="00607E30"/>
    <w:rsid w:val="0062246D"/>
    <w:rsid w:val="00680F0F"/>
    <w:rsid w:val="006B3369"/>
    <w:rsid w:val="006C01D7"/>
    <w:rsid w:val="007041DE"/>
    <w:rsid w:val="007B5F3F"/>
    <w:rsid w:val="00836BF4"/>
    <w:rsid w:val="00854924"/>
    <w:rsid w:val="00892F36"/>
    <w:rsid w:val="008B574A"/>
    <w:rsid w:val="008D016A"/>
    <w:rsid w:val="008F462B"/>
    <w:rsid w:val="00911970"/>
    <w:rsid w:val="00A645B9"/>
    <w:rsid w:val="00A949B9"/>
    <w:rsid w:val="00AE3BA9"/>
    <w:rsid w:val="00AF6446"/>
    <w:rsid w:val="00B26B17"/>
    <w:rsid w:val="00B948C4"/>
    <w:rsid w:val="00BA652E"/>
    <w:rsid w:val="00BF4B21"/>
    <w:rsid w:val="00C7642C"/>
    <w:rsid w:val="00CA758F"/>
    <w:rsid w:val="00CC4931"/>
    <w:rsid w:val="00CE7653"/>
    <w:rsid w:val="00CF4D2A"/>
    <w:rsid w:val="00D016E7"/>
    <w:rsid w:val="00D03FAC"/>
    <w:rsid w:val="00D10C48"/>
    <w:rsid w:val="00D16D70"/>
    <w:rsid w:val="00D85B84"/>
    <w:rsid w:val="00DC152E"/>
    <w:rsid w:val="00E3238B"/>
    <w:rsid w:val="00E65C6C"/>
    <w:rsid w:val="00E87B4F"/>
    <w:rsid w:val="00EF77D1"/>
    <w:rsid w:val="00F80C49"/>
    <w:rsid w:val="00F93B02"/>
    <w:rsid w:val="00F96682"/>
    <w:rsid w:val="00FB564D"/>
    <w:rsid w:val="00FD2D78"/>
    <w:rsid w:val="00FE48B5"/>
    <w:rsid w:val="00FF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0C4D"/>
  <w15:docId w15:val="{5237A97C-5A94-43D4-80BA-34547C13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0"/>
    <w:link w:val="10"/>
    <w:uiPriority w:val="9"/>
    <w:qFormat/>
    <w:rsid w:val="00A949B9"/>
    <w:pPr>
      <w:keepNext/>
      <w:keepLines/>
      <w:pageBreakBefore/>
      <w:numPr>
        <w:numId w:val="3"/>
      </w:numPr>
      <w:suppressAutoHyphens/>
      <w:spacing w:after="400" w:line="360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0"/>
    <w:link w:val="20"/>
    <w:uiPriority w:val="9"/>
    <w:unhideWhenUsed/>
    <w:qFormat/>
    <w:rsid w:val="003A3CB7"/>
    <w:pPr>
      <w:keepNext/>
      <w:keepLines/>
      <w:numPr>
        <w:ilvl w:val="1"/>
        <w:numId w:val="3"/>
      </w:numPr>
      <w:suppressAutoHyphens/>
      <w:spacing w:before="240" w:after="16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аксим_Смирнов"/>
    <w:basedOn w:val="a"/>
    <w:link w:val="a5"/>
    <w:rsid w:val="00480EAB"/>
    <w:pPr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0">
    <w:name w:val="Текст_Смирнов"/>
    <w:link w:val="a6"/>
    <w:qFormat/>
    <w:rsid w:val="00A949B9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Максим_Смирнов Знак"/>
    <w:basedOn w:val="a1"/>
    <w:link w:val="a4"/>
    <w:rsid w:val="00480EAB"/>
    <w:rPr>
      <w:rFonts w:ascii="Times New Roman" w:hAnsi="Times New Roman" w:cs="Times New Roman"/>
      <w:sz w:val="28"/>
      <w:szCs w:val="28"/>
    </w:rPr>
  </w:style>
  <w:style w:type="paragraph" w:customStyle="1" w:styleId="a7">
    <w:name w:val="Формула_Смирнов"/>
    <w:basedOn w:val="a0"/>
    <w:next w:val="a0"/>
    <w:link w:val="a8"/>
    <w:qFormat/>
    <w:rsid w:val="00A645B9"/>
    <w:pPr>
      <w:tabs>
        <w:tab w:val="center" w:pos="4820"/>
        <w:tab w:val="right" w:pos="9923"/>
      </w:tabs>
      <w:spacing w:before="60" w:after="60"/>
    </w:pPr>
  </w:style>
  <w:style w:type="character" w:customStyle="1" w:styleId="a6">
    <w:name w:val="Текст_Смирнов Знак"/>
    <w:basedOn w:val="a5"/>
    <w:link w:val="a0"/>
    <w:rsid w:val="00A949B9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3A3CB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a8">
    <w:name w:val="Формула_Смирнов Знак"/>
    <w:basedOn w:val="a1"/>
    <w:link w:val="a7"/>
    <w:rsid w:val="00A949B9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A949B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9">
    <w:name w:val="No Spacing"/>
    <w:uiPriority w:val="1"/>
    <w:qFormat/>
    <w:rsid w:val="00EF77D1"/>
    <w:pPr>
      <w:spacing w:after="0" w:line="240" w:lineRule="auto"/>
    </w:pPr>
  </w:style>
  <w:style w:type="paragraph" w:styleId="aa">
    <w:name w:val="header"/>
    <w:basedOn w:val="a"/>
    <w:link w:val="ab"/>
    <w:uiPriority w:val="99"/>
    <w:unhideWhenUsed/>
    <w:rsid w:val="006224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62246D"/>
  </w:style>
  <w:style w:type="paragraph" w:styleId="ac">
    <w:name w:val="footer"/>
    <w:basedOn w:val="a"/>
    <w:link w:val="ad"/>
    <w:uiPriority w:val="99"/>
    <w:unhideWhenUsed/>
    <w:rsid w:val="006224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62246D"/>
  </w:style>
  <w:style w:type="paragraph" w:styleId="ae">
    <w:name w:val="Normal (Web)"/>
    <w:basedOn w:val="a"/>
    <w:uiPriority w:val="99"/>
    <w:unhideWhenUsed/>
    <w:rsid w:val="00892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892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892F36"/>
    <w:rPr>
      <w:rFonts w:ascii="Tahoma" w:hAnsi="Tahoma" w:cs="Tahoma"/>
      <w:sz w:val="16"/>
      <w:szCs w:val="16"/>
    </w:rPr>
  </w:style>
  <w:style w:type="paragraph" w:styleId="af1">
    <w:name w:val="caption"/>
    <w:basedOn w:val="a"/>
    <w:next w:val="a"/>
    <w:uiPriority w:val="35"/>
    <w:unhideWhenUsed/>
    <w:qFormat/>
    <w:rsid w:val="004705C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2">
    <w:name w:val="Placeholder Text"/>
    <w:basedOn w:val="a1"/>
    <w:uiPriority w:val="99"/>
    <w:semiHidden/>
    <w:rsid w:val="00F96682"/>
    <w:rPr>
      <w:color w:val="808080"/>
    </w:rPr>
  </w:style>
  <w:style w:type="table" w:styleId="af3">
    <w:name w:val="Table Grid"/>
    <w:basedOn w:val="a2"/>
    <w:uiPriority w:val="59"/>
    <w:rsid w:val="00226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footnote text"/>
    <w:basedOn w:val="a"/>
    <w:link w:val="af5"/>
    <w:uiPriority w:val="99"/>
    <w:semiHidden/>
    <w:unhideWhenUsed/>
    <w:rsid w:val="00CC4931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1"/>
    <w:link w:val="af4"/>
    <w:uiPriority w:val="99"/>
    <w:semiHidden/>
    <w:rsid w:val="00CC4931"/>
    <w:rPr>
      <w:sz w:val="20"/>
      <w:szCs w:val="20"/>
    </w:rPr>
  </w:style>
  <w:style w:type="character" w:styleId="af6">
    <w:name w:val="footnote reference"/>
    <w:basedOn w:val="a1"/>
    <w:uiPriority w:val="99"/>
    <w:unhideWhenUsed/>
    <w:rsid w:val="00CC4931"/>
    <w:rPr>
      <w:vertAlign w:val="superscript"/>
    </w:rPr>
  </w:style>
  <w:style w:type="paragraph" w:styleId="af7">
    <w:name w:val="TOC Heading"/>
    <w:basedOn w:val="1"/>
    <w:next w:val="a"/>
    <w:uiPriority w:val="39"/>
    <w:semiHidden/>
    <w:unhideWhenUsed/>
    <w:qFormat/>
    <w:rsid w:val="00FF1239"/>
    <w:pPr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0"/>
    <w:next w:val="a"/>
    <w:autoRedefine/>
    <w:uiPriority w:val="39"/>
    <w:unhideWhenUsed/>
    <w:qFormat/>
    <w:rsid w:val="00FF1239"/>
    <w:pPr>
      <w:spacing w:after="100"/>
      <w:ind w:left="221" w:firstLine="0"/>
    </w:pPr>
    <w:rPr>
      <w:rFonts w:eastAsiaTheme="minorEastAsia"/>
      <w:lang w:eastAsia="ru-RU"/>
    </w:rPr>
  </w:style>
  <w:style w:type="paragraph" w:styleId="11">
    <w:name w:val="toc 1"/>
    <w:basedOn w:val="a0"/>
    <w:next w:val="a"/>
    <w:autoRedefine/>
    <w:uiPriority w:val="39"/>
    <w:unhideWhenUsed/>
    <w:qFormat/>
    <w:rsid w:val="00FF1239"/>
    <w:pPr>
      <w:spacing w:after="100"/>
      <w:ind w:firstLine="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F1239"/>
    <w:pPr>
      <w:spacing w:after="100"/>
      <w:ind w:left="440"/>
    </w:pPr>
    <w:rPr>
      <w:rFonts w:eastAsiaTheme="minorEastAsia"/>
      <w:lang w:eastAsia="ru-RU"/>
    </w:rPr>
  </w:style>
  <w:style w:type="character" w:styleId="af8">
    <w:name w:val="Hyperlink"/>
    <w:basedOn w:val="a1"/>
    <w:uiPriority w:val="99"/>
    <w:unhideWhenUsed/>
    <w:rsid w:val="00FF1239"/>
    <w:rPr>
      <w:color w:val="0000FF" w:themeColor="hyperlink"/>
      <w:u w:val="single"/>
    </w:rPr>
  </w:style>
  <w:style w:type="paragraph" w:styleId="af9">
    <w:name w:val="List Paragraph"/>
    <w:basedOn w:val="a"/>
    <w:uiPriority w:val="34"/>
    <w:qFormat/>
    <w:rsid w:val="00DC152E"/>
    <w:pPr>
      <w:ind w:left="720"/>
      <w:contextualSpacing/>
    </w:pPr>
  </w:style>
  <w:style w:type="paragraph" w:customStyle="1" w:styleId="Standard">
    <w:name w:val="Standard"/>
    <w:rsid w:val="00D03FAC"/>
    <w:pPr>
      <w:suppressAutoHyphens/>
      <w:autoSpaceDN w:val="0"/>
      <w:spacing w:after="160" w:line="256" w:lineRule="auto"/>
      <w:textAlignment w:val="baseline"/>
    </w:pPr>
    <w:rPr>
      <w:rFonts w:ascii="Calibri" w:eastAsia="Arial Unicode MS" w:hAnsi="Calibri" w:cs="Calibr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1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2;&#1072;&#1082;&#1089;%20&#1091;&#1089;&#1077;&#1073;&#1072;\&#1064;&#1072;&#1073;&#1083;&#1086;&#1085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4BE31-3E92-4AE5-BDCF-A7295FE8A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Шаблон1.dotx</Template>
  <TotalTime>194</TotalTime>
  <Pages>1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 Макс</dc:creator>
  <cp:lastModifiedBy>Orkii</cp:lastModifiedBy>
  <cp:revision>14</cp:revision>
  <dcterms:created xsi:type="dcterms:W3CDTF">2022-05-19T14:26:00Z</dcterms:created>
  <dcterms:modified xsi:type="dcterms:W3CDTF">2022-12-20T08:49:00Z</dcterms:modified>
</cp:coreProperties>
</file>